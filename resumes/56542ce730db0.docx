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707" w:rsidRDefault="005D4707" w:rsidP="005D4707">
      <w:pPr>
        <w:pStyle w:val="Default"/>
      </w:pPr>
    </w:p>
    <w:p w:rsidR="005D4707" w:rsidRPr="002E35BD" w:rsidRDefault="005D4707" w:rsidP="005D4707">
      <w:pPr>
        <w:spacing w:line="276" w:lineRule="auto"/>
        <w:jc w:val="center"/>
        <w:rPr>
          <w:rFonts w:ascii="cmcsc10" w:eastAsia="Calibri" w:hAnsi="cmcsc10" w:cs="Calibri"/>
          <w:b/>
          <w:color w:val="000000"/>
          <w:sz w:val="36"/>
          <w:szCs w:val="36"/>
          <w:lang w:val="en-IN"/>
        </w:rPr>
      </w:pPr>
      <w:r w:rsidRPr="007A4069">
        <w:rPr>
          <w:rFonts w:ascii="cmcsc10" w:eastAsia="Calibri" w:hAnsi="cmcsc10" w:cs="Calibri"/>
          <w:color w:val="000000"/>
          <w:sz w:val="38"/>
          <w:szCs w:val="38"/>
          <w:lang w:val="en-IN"/>
        </w:rPr>
        <w:t>Mohd</w:t>
      </w:r>
      <w:r>
        <w:rPr>
          <w:rFonts w:ascii="cmcsc10" w:eastAsia="Calibri" w:hAnsi="cmcsc10" w:cs="Calibri"/>
          <w:color w:val="000000"/>
          <w:sz w:val="36"/>
          <w:szCs w:val="36"/>
          <w:lang w:val="en-IN"/>
        </w:rPr>
        <w:t>.</w:t>
      </w:r>
      <w:r>
        <w:rPr>
          <w:rFonts w:ascii="cmcsc10" w:eastAsia="Calibri" w:hAnsi="cmcsc10" w:cs="Calibri"/>
          <w:b/>
          <w:color w:val="000000"/>
          <w:sz w:val="36"/>
          <w:szCs w:val="36"/>
          <w:lang w:val="en-IN"/>
        </w:rPr>
        <w:t xml:space="preserve"> </w:t>
      </w:r>
      <w:r w:rsidRPr="008D3733">
        <w:rPr>
          <w:rFonts w:ascii="cmcsc10" w:eastAsia="Calibri" w:hAnsi="cmcsc10" w:cs="Calibri"/>
          <w:color w:val="000000"/>
          <w:sz w:val="36"/>
          <w:szCs w:val="36"/>
          <w:lang w:val="en-IN"/>
        </w:rPr>
        <w:t>Azam</w:t>
      </w:r>
    </w:p>
    <w:p w:rsidR="005D4707" w:rsidRPr="007A4069" w:rsidRDefault="005D4707" w:rsidP="005D4707">
      <w:pPr>
        <w:jc w:val="center"/>
        <w:rPr>
          <w:rFonts w:ascii="cmbxti10" w:eastAsia="Calibri" w:hAnsi="cmbxti10" w:cs="Calibri"/>
          <w:color w:val="000000"/>
          <w:sz w:val="22"/>
          <w:szCs w:val="22"/>
          <w:lang w:val="en-IN"/>
        </w:rPr>
      </w:pPr>
      <w:r w:rsidRPr="007A4069">
        <w:rPr>
          <w:rFonts w:ascii="cmbxti10" w:eastAsia="Calibri" w:hAnsi="cmbxti10" w:cs="Calibri"/>
          <w:color w:val="000000"/>
          <w:sz w:val="22"/>
          <w:szCs w:val="22"/>
        </w:rPr>
        <w:t>LIG A/140-B</w:t>
      </w:r>
      <w:r w:rsidRPr="007A4069">
        <w:rPr>
          <w:rFonts w:ascii="cmbxti10" w:eastAsia="Calibri" w:hAnsi="cmbxti10" w:cs="Calibri"/>
          <w:color w:val="000000"/>
          <w:sz w:val="22"/>
          <w:szCs w:val="22"/>
          <w:lang w:val="en-IN"/>
        </w:rPr>
        <w:t xml:space="preserve"> KDA Colony Pokaharpur Jajmau, Kanpur (U.P.) PIN-208010</w:t>
      </w:r>
    </w:p>
    <w:p w:rsidR="005D4707" w:rsidRDefault="005D4707" w:rsidP="005D4707">
      <w:pPr>
        <w:ind w:left="1440"/>
        <w:rPr>
          <w:rFonts w:ascii="cmbxti10" w:eastAsia="Calibri" w:hAnsi="cmbxti10" w:cs="Calibri"/>
          <w:color w:val="000000"/>
          <w:lang w:val="en-IN"/>
        </w:rPr>
      </w:pPr>
      <w:r>
        <w:rPr>
          <w:rFonts w:ascii="cmcsc10" w:eastAsia="Calibri" w:hAnsi="cmcsc10" w:cs="Calibri"/>
          <w:b/>
          <w:noProof/>
          <w:color w:val="000000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1D5F50" wp14:editId="5CDE3F73">
                <wp:simplePos x="0" y="0"/>
                <wp:positionH relativeFrom="column">
                  <wp:posOffset>12526</wp:posOffset>
                </wp:positionH>
                <wp:positionV relativeFrom="paragraph">
                  <wp:posOffset>98625</wp:posOffset>
                </wp:positionV>
                <wp:extent cx="6601216" cy="0"/>
                <wp:effectExtent l="0" t="0" r="952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216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11E3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pt;margin-top:7.75pt;width:519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" strokeweight=".5pt"/>
            </w:pict>
          </mc:Fallback>
        </mc:AlternateContent>
      </w:r>
    </w:p>
    <w:p w:rsidR="005D4707" w:rsidRDefault="007A4069" w:rsidP="005D4707">
      <w:pPr>
        <w:jc w:val="center"/>
        <w:rPr>
          <w:rFonts w:ascii="cmbxti10" w:eastAsia="Calibri" w:hAnsi="cmbxti10" w:cs="Calibri"/>
          <w:color w:val="000000"/>
          <w:sz w:val="20"/>
          <w:szCs w:val="20"/>
          <w:lang w:val="en-IN"/>
        </w:rPr>
      </w:pPr>
      <w:r w:rsidRPr="002E35BD">
        <w:rPr>
          <w:rFonts w:ascii="cmbxti10" w:eastAsia="Calibri" w:hAnsi="cmbxti10" w:cs="Calibri"/>
          <w:noProof/>
          <w:color w:val="000000"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BE43E6" wp14:editId="583F8C5F">
                <wp:simplePos x="0" y="0"/>
                <wp:positionH relativeFrom="column">
                  <wp:posOffset>3308350</wp:posOffset>
                </wp:positionH>
                <wp:positionV relativeFrom="paragraph">
                  <wp:posOffset>44450</wp:posOffset>
                </wp:positionV>
                <wp:extent cx="53975" cy="53975"/>
                <wp:effectExtent l="0" t="0" r="22225" b="41275"/>
                <wp:wrapNone/>
                <wp:docPr id="2" name="Flowchart: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4A907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260.5pt;margin-top:3.5pt;width:4.25pt;height: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" fillcolor="black" stroked="f" strokecolor="#f2f2f2" strokeweight="3pt">
                <v:shadow on="t" color="#7f7f7f" opacity=".5" offset="1pt"/>
              </v:shape>
            </w:pict>
          </mc:Fallback>
        </mc:AlternateContent>
      </w:r>
      <w:r w:rsidR="005D4707" w:rsidRPr="007A4069">
        <w:rPr>
          <w:rFonts w:ascii="cmbxti10" w:eastAsia="Calibri" w:hAnsi="cmbxti10" w:cs="Calibri"/>
          <w:color w:val="000000"/>
          <w:sz w:val="22"/>
          <w:szCs w:val="22"/>
          <w:lang w:val="en-IN"/>
        </w:rPr>
        <w:t>+91-</w:t>
      </w:r>
      <w:r w:rsidR="00FE4679">
        <w:rPr>
          <w:rFonts w:ascii="cmbxti10" w:eastAsia="Calibri" w:hAnsi="cmbxti10" w:cs="Calibri"/>
          <w:color w:val="000000"/>
          <w:sz w:val="22"/>
          <w:szCs w:val="22"/>
          <w:lang w:val="en-IN"/>
        </w:rPr>
        <w:t>9</w:t>
      </w:r>
      <w:r w:rsidR="00FE2FE5">
        <w:rPr>
          <w:rFonts w:ascii="cmbxti10" w:eastAsia="Calibri" w:hAnsi="cmbxti10" w:cs="Calibri"/>
          <w:color w:val="000000"/>
          <w:sz w:val="22"/>
          <w:szCs w:val="22"/>
          <w:lang w:val="en-IN"/>
        </w:rPr>
        <w:t>455226602</w:t>
      </w:r>
      <w:r w:rsidR="005D4707" w:rsidRPr="007A4069">
        <w:rPr>
          <w:rFonts w:ascii="cmbxti10" w:eastAsia="Calibri" w:hAnsi="cmbxti10" w:cs="Calibri"/>
          <w:color w:val="000000"/>
          <w:sz w:val="22"/>
          <w:szCs w:val="22"/>
          <w:lang w:val="en-IN"/>
        </w:rPr>
        <w:t>, +91-9015610736</w:t>
      </w:r>
      <w:r w:rsidR="005D4707" w:rsidRPr="002E35BD">
        <w:rPr>
          <w:rFonts w:ascii="cmbxti10" w:eastAsia="Calibri" w:hAnsi="cmbxti10" w:cs="Calibri"/>
          <w:color w:val="000000"/>
          <w:sz w:val="20"/>
          <w:szCs w:val="20"/>
          <w:lang w:val="en-IN"/>
        </w:rPr>
        <w:t xml:space="preserve">   </w:t>
      </w:r>
      <w:hyperlink r:id="rId5" w:history="1">
        <w:r w:rsidR="005D4707" w:rsidRPr="007A4069">
          <w:rPr>
            <w:rStyle w:val="Hyperlink"/>
            <w:rFonts w:ascii="cmbxti10" w:eastAsia="Calibri" w:hAnsi="cmbxti10" w:cs="Calibri"/>
            <w:sz w:val="22"/>
            <w:szCs w:val="22"/>
            <w:lang w:val="en-IN"/>
          </w:rPr>
          <w:t>aazam.mohammad193@gmail.com</w:t>
        </w:r>
      </w:hyperlink>
    </w:p>
    <w:p w:rsidR="007A4069" w:rsidRDefault="007A4069" w:rsidP="005D4707">
      <w:pPr>
        <w:rPr>
          <w:rFonts w:ascii="cmcsc10" w:eastAsiaTheme="minorHAnsi" w:hAnsi="cmcsc10" w:cs="cmcsc10"/>
          <w:sz w:val="26"/>
          <w:szCs w:val="26"/>
          <w:lang w:val="en-IN"/>
        </w:rPr>
      </w:pPr>
    </w:p>
    <w:p w:rsidR="005D4707" w:rsidRDefault="005D4707" w:rsidP="005D4707">
      <w:pPr>
        <w:rPr>
          <w:rFonts w:ascii="cmcsc10" w:eastAsiaTheme="minorHAnsi" w:hAnsi="cmcsc10" w:cs="cmcsc10"/>
          <w:lang w:val="en-IN"/>
        </w:rPr>
      </w:pPr>
      <w:r w:rsidRPr="005D4707">
        <w:rPr>
          <w:rFonts w:ascii="cmcsc10" w:eastAsiaTheme="minorHAnsi" w:hAnsi="cmcsc10" w:cs="cmcsc10"/>
          <w:sz w:val="26"/>
          <w:szCs w:val="26"/>
          <w:lang w:val="en-IN"/>
        </w:rPr>
        <w:t>Career Objective</w:t>
      </w:r>
    </w:p>
    <w:p w:rsidR="005D4707" w:rsidRDefault="005D4707" w:rsidP="005D4707">
      <w:pPr>
        <w:rPr>
          <w:rFonts w:ascii="cmcsc10" w:eastAsiaTheme="minorHAnsi" w:hAnsi="cmcsc10" w:cs="cmcsc10"/>
          <w:lang w:val="en-IN"/>
        </w:rPr>
      </w:pPr>
      <w:r>
        <w:rPr>
          <w:rFonts w:ascii="cmcsc10" w:eastAsia="Calibri" w:hAnsi="cmcsc10" w:cs="Calibri"/>
          <w:b/>
          <w:noProof/>
          <w:color w:val="000000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C60418" wp14:editId="1F97EF1A">
                <wp:simplePos x="0" y="0"/>
                <wp:positionH relativeFrom="column">
                  <wp:posOffset>24592</wp:posOffset>
                </wp:positionH>
                <wp:positionV relativeFrom="paragraph">
                  <wp:posOffset>6985</wp:posOffset>
                </wp:positionV>
                <wp:extent cx="6589742" cy="0"/>
                <wp:effectExtent l="0" t="0" r="20955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9742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4904D" id="Straight Arrow Connector 3" o:spid="_x0000_s1026" type="#_x0000_t32" style="position:absolute;margin-left:1.95pt;margin-top:.55pt;width:518.9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" strokecolor="black [3213]" strokeweight=".5pt"/>
            </w:pict>
          </mc:Fallback>
        </mc:AlternateContent>
      </w:r>
    </w:p>
    <w:p w:rsidR="005D4707" w:rsidRPr="007A4069" w:rsidRDefault="005D4707" w:rsidP="005D4707">
      <w:pPr>
        <w:pStyle w:val="Default"/>
        <w:rPr>
          <w:rFonts w:ascii="cmr9" w:hAnsi="cmr9" w:cs="cmr9"/>
          <w:sz w:val="22"/>
          <w:szCs w:val="22"/>
        </w:rPr>
      </w:pPr>
      <w:r w:rsidRPr="007A4069">
        <w:rPr>
          <w:rFonts w:ascii="cmr9" w:hAnsi="cmr9" w:cs="cmr9"/>
          <w:sz w:val="22"/>
          <w:szCs w:val="22"/>
        </w:rPr>
        <w:t>To achieve professional excellenc</w:t>
      </w:r>
      <w:r w:rsidR="00BD6AEE">
        <w:rPr>
          <w:rFonts w:ascii="cmr9" w:hAnsi="cmr9" w:cs="cmr9"/>
          <w:sz w:val="22"/>
          <w:szCs w:val="22"/>
        </w:rPr>
        <w:t>e in the field of technology, Design and</w:t>
      </w:r>
      <w:r w:rsidRPr="007A4069">
        <w:rPr>
          <w:rFonts w:ascii="cmr9" w:hAnsi="cmr9" w:cs="cmr9"/>
          <w:sz w:val="22"/>
          <w:szCs w:val="22"/>
        </w:rPr>
        <w:t xml:space="preserve"> Support through my sincerity and diligence in challenging and learning environment that appreciates the hard work so that I can contribute towards the development of the organization. </w:t>
      </w:r>
    </w:p>
    <w:p w:rsidR="005D4707" w:rsidRDefault="005D4707" w:rsidP="005D4707">
      <w:pPr>
        <w:pStyle w:val="Default"/>
        <w:rPr>
          <w:sz w:val="23"/>
          <w:szCs w:val="23"/>
        </w:rPr>
      </w:pPr>
    </w:p>
    <w:p w:rsidR="005D4707" w:rsidRDefault="005D4707" w:rsidP="005D4707">
      <w:pPr>
        <w:pStyle w:val="Default"/>
        <w:rPr>
          <w:sz w:val="26"/>
          <w:szCs w:val="26"/>
        </w:rPr>
      </w:pPr>
      <w:r w:rsidRPr="005D4707">
        <w:rPr>
          <w:sz w:val="26"/>
          <w:szCs w:val="26"/>
        </w:rPr>
        <w:t>Skill</w:t>
      </w:r>
    </w:p>
    <w:p w:rsidR="005D4707" w:rsidRPr="005D4707" w:rsidRDefault="005D4707" w:rsidP="005D4707">
      <w:pPr>
        <w:pStyle w:val="Default"/>
        <w:tabs>
          <w:tab w:val="left" w:pos="0"/>
        </w:tabs>
        <w:rPr>
          <w:sz w:val="26"/>
          <w:szCs w:val="26"/>
        </w:rPr>
      </w:pPr>
      <w:r>
        <w:rPr>
          <w:rFonts w:eastAsia="Calibri" w:cs="Calibri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4C7C30" wp14:editId="5B451806">
                <wp:simplePos x="0" y="0"/>
                <wp:positionH relativeFrom="column">
                  <wp:posOffset>36195</wp:posOffset>
                </wp:positionH>
                <wp:positionV relativeFrom="paragraph">
                  <wp:posOffset>30544</wp:posOffset>
                </wp:positionV>
                <wp:extent cx="6589395" cy="0"/>
                <wp:effectExtent l="0" t="0" r="20955" b="1905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939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3F412" id="Straight Arrow Connector 14" o:spid="_x0000_s1026" type="#_x0000_t32" style="position:absolute;margin-left:2.85pt;margin-top:2.4pt;width:518.8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" strokecolor="black [3213]" strokeweight=".5pt"/>
            </w:pict>
          </mc:Fallback>
        </mc:AlternateContent>
      </w:r>
    </w:p>
    <w:p w:rsidR="005D4707" w:rsidRPr="00FE4679" w:rsidRDefault="005D4707" w:rsidP="00FE4679">
      <w:pPr>
        <w:pStyle w:val="Default"/>
        <w:numPr>
          <w:ilvl w:val="0"/>
          <w:numId w:val="11"/>
        </w:numPr>
        <w:spacing w:after="32"/>
        <w:rPr>
          <w:rFonts w:ascii="cmr9" w:hAnsi="cmr9" w:cs="cmr9"/>
          <w:sz w:val="22"/>
          <w:szCs w:val="22"/>
        </w:rPr>
      </w:pPr>
      <w:r w:rsidRPr="00FE4679">
        <w:rPr>
          <w:rFonts w:ascii="cmbx9" w:hAnsi="cmbx9" w:cs="cmbx9"/>
          <w:sz w:val="22"/>
          <w:szCs w:val="22"/>
        </w:rPr>
        <w:t xml:space="preserve">Programming: </w:t>
      </w:r>
      <w:r w:rsidR="00127AE6">
        <w:rPr>
          <w:rFonts w:ascii="cmr9" w:hAnsi="cmr9" w:cs="cmr9"/>
          <w:sz w:val="22"/>
          <w:szCs w:val="22"/>
        </w:rPr>
        <w:t>C,C#</w:t>
      </w:r>
      <w:r w:rsidRPr="00FE4679">
        <w:rPr>
          <w:rFonts w:ascii="cmr9" w:hAnsi="cmr9" w:cs="cmr9"/>
          <w:sz w:val="22"/>
          <w:szCs w:val="22"/>
        </w:rPr>
        <w:t xml:space="preserve">, HTML, </w:t>
      </w:r>
      <w:r w:rsidR="00BD6AEE">
        <w:rPr>
          <w:rFonts w:ascii="cmr9" w:hAnsi="cmr9" w:cs="cmr9"/>
          <w:sz w:val="22"/>
          <w:szCs w:val="22"/>
        </w:rPr>
        <w:t>CSS</w:t>
      </w:r>
    </w:p>
    <w:p w:rsidR="005D4707" w:rsidRPr="00FE4679" w:rsidRDefault="005D4707" w:rsidP="00FE4679">
      <w:pPr>
        <w:pStyle w:val="Default"/>
        <w:numPr>
          <w:ilvl w:val="0"/>
          <w:numId w:val="11"/>
        </w:numPr>
        <w:spacing w:after="32"/>
        <w:rPr>
          <w:rFonts w:ascii="cmr9" w:hAnsi="cmr9" w:cs="cmr9"/>
          <w:sz w:val="22"/>
          <w:szCs w:val="22"/>
        </w:rPr>
      </w:pPr>
      <w:r w:rsidRPr="00FE4679">
        <w:rPr>
          <w:rFonts w:ascii="cmbx9" w:hAnsi="cmbx9" w:cs="cmbx9"/>
          <w:sz w:val="22"/>
          <w:szCs w:val="22"/>
        </w:rPr>
        <w:t xml:space="preserve">Operating Systems: </w:t>
      </w:r>
      <w:r w:rsidRPr="00FE4679">
        <w:rPr>
          <w:rFonts w:ascii="cmr9" w:hAnsi="cmr9" w:cs="cmr9"/>
          <w:sz w:val="22"/>
          <w:szCs w:val="22"/>
        </w:rPr>
        <w:t xml:space="preserve">Microsoft Windows and GNU/Linux. </w:t>
      </w:r>
    </w:p>
    <w:p w:rsidR="005D4707" w:rsidRPr="00FE4679" w:rsidRDefault="005D4707" w:rsidP="00FE4679">
      <w:pPr>
        <w:pStyle w:val="Default"/>
        <w:numPr>
          <w:ilvl w:val="0"/>
          <w:numId w:val="11"/>
        </w:numPr>
        <w:spacing w:after="32"/>
        <w:rPr>
          <w:rFonts w:ascii="cmr9" w:hAnsi="cmr9" w:cs="cmr9"/>
          <w:sz w:val="22"/>
          <w:szCs w:val="22"/>
        </w:rPr>
      </w:pPr>
      <w:r w:rsidRPr="00FE4679">
        <w:rPr>
          <w:rFonts w:ascii="cmbx9" w:hAnsi="cmbx9" w:cs="cmbx9"/>
          <w:sz w:val="22"/>
          <w:szCs w:val="22"/>
        </w:rPr>
        <w:t xml:space="preserve">Web Technology: </w:t>
      </w:r>
      <w:r w:rsidRPr="00FE4679">
        <w:rPr>
          <w:rFonts w:ascii="cmr9" w:hAnsi="cmr9" w:cs="cmr9"/>
          <w:sz w:val="22"/>
          <w:szCs w:val="22"/>
        </w:rPr>
        <w:t>ASP</w:t>
      </w:r>
      <w:r w:rsidRPr="00FE4679">
        <w:rPr>
          <w:rFonts w:ascii="cmbx9" w:hAnsi="cmbx9" w:cs="cmbx9"/>
          <w:sz w:val="22"/>
          <w:szCs w:val="22"/>
        </w:rPr>
        <w:t>.</w:t>
      </w:r>
      <w:r w:rsidRPr="00FE4679">
        <w:rPr>
          <w:rFonts w:ascii="cmr9" w:hAnsi="cmr9" w:cs="cmr9"/>
          <w:sz w:val="22"/>
          <w:szCs w:val="22"/>
        </w:rPr>
        <w:t xml:space="preserve">NET </w:t>
      </w:r>
      <w:r w:rsidR="00576FFC" w:rsidRPr="00FE4679">
        <w:rPr>
          <w:rFonts w:ascii="cmr9" w:hAnsi="cmr9" w:cs="cmr9"/>
          <w:sz w:val="22"/>
          <w:szCs w:val="22"/>
        </w:rPr>
        <w:t>basically</w:t>
      </w:r>
      <w:r w:rsidRPr="00FE4679">
        <w:rPr>
          <w:rFonts w:ascii="cmr9" w:hAnsi="cmr9" w:cs="cmr9"/>
          <w:sz w:val="22"/>
          <w:szCs w:val="22"/>
        </w:rPr>
        <w:t xml:space="preserve"> used for designing </w:t>
      </w:r>
      <w:r w:rsidR="00576FFC" w:rsidRPr="00FE4679">
        <w:rPr>
          <w:rFonts w:ascii="cmr9" w:hAnsi="cmr9" w:cs="cmr9"/>
          <w:sz w:val="22"/>
          <w:szCs w:val="22"/>
        </w:rPr>
        <w:t>and fabricating Web application.</w:t>
      </w:r>
    </w:p>
    <w:p w:rsidR="005D4707" w:rsidRPr="00FE4679" w:rsidRDefault="005D4707" w:rsidP="00FE4679">
      <w:pPr>
        <w:pStyle w:val="Default"/>
        <w:numPr>
          <w:ilvl w:val="0"/>
          <w:numId w:val="11"/>
        </w:numPr>
        <w:spacing w:after="32"/>
        <w:rPr>
          <w:rFonts w:ascii="cmr9" w:hAnsi="cmr9" w:cs="cmr9"/>
          <w:sz w:val="22"/>
          <w:szCs w:val="22"/>
        </w:rPr>
      </w:pPr>
      <w:r w:rsidRPr="00FE4679">
        <w:rPr>
          <w:rFonts w:ascii="cmbx9" w:hAnsi="cmbx9" w:cs="cmbx9"/>
          <w:sz w:val="22"/>
          <w:szCs w:val="22"/>
        </w:rPr>
        <w:t xml:space="preserve">Graphics Software: </w:t>
      </w:r>
      <w:r w:rsidR="00BD6AEE">
        <w:rPr>
          <w:rFonts w:ascii="cmr9" w:hAnsi="cmr9" w:cs="cmr9"/>
          <w:sz w:val="22"/>
          <w:szCs w:val="22"/>
        </w:rPr>
        <w:t>Corel Draw, Adobe Photoshop</w:t>
      </w:r>
      <w:r w:rsidR="00003BA3">
        <w:rPr>
          <w:rFonts w:ascii="cmr9" w:hAnsi="cmr9" w:cs="cmr9"/>
          <w:sz w:val="22"/>
          <w:szCs w:val="22"/>
        </w:rPr>
        <w:t xml:space="preserve"> and Adobe InDesign. </w:t>
      </w:r>
    </w:p>
    <w:p w:rsidR="005D4707" w:rsidRDefault="005D4707" w:rsidP="005D4707">
      <w:pPr>
        <w:pStyle w:val="Default"/>
        <w:rPr>
          <w:rFonts w:ascii="cmr9" w:hAnsi="cmr9" w:cs="cmr9"/>
          <w:sz w:val="18"/>
          <w:szCs w:val="18"/>
        </w:rPr>
      </w:pPr>
    </w:p>
    <w:p w:rsidR="00FE4679" w:rsidRDefault="00FE4679" w:rsidP="005D4707">
      <w:pPr>
        <w:pStyle w:val="Default"/>
        <w:rPr>
          <w:rFonts w:ascii="cmr9" w:hAnsi="cmr9" w:cs="cmr9"/>
          <w:sz w:val="18"/>
          <w:szCs w:val="18"/>
        </w:rPr>
      </w:pPr>
    </w:p>
    <w:p w:rsidR="005D4707" w:rsidRPr="005D4707" w:rsidRDefault="005D4707" w:rsidP="005D4707">
      <w:pPr>
        <w:tabs>
          <w:tab w:val="left" w:pos="6426"/>
        </w:tabs>
        <w:jc w:val="both"/>
        <w:rPr>
          <w:rFonts w:ascii="cmcsc10" w:eastAsiaTheme="minorHAnsi" w:hAnsi="cmcsc10" w:cs="cmcsc10"/>
          <w:sz w:val="26"/>
          <w:szCs w:val="26"/>
          <w:lang w:val="en-IN"/>
        </w:rPr>
      </w:pPr>
      <w:r w:rsidRPr="005D4707">
        <w:rPr>
          <w:rFonts w:ascii="cmcsc10" w:eastAsiaTheme="minorHAnsi" w:hAnsi="cmcsc10" w:cs="cmcsc10"/>
          <w:sz w:val="26"/>
          <w:szCs w:val="26"/>
          <w:lang w:val="en-IN"/>
        </w:rPr>
        <w:t>Professional Experience</w:t>
      </w:r>
    </w:p>
    <w:p w:rsidR="005D4707" w:rsidRDefault="005D4707" w:rsidP="005D4707">
      <w:pPr>
        <w:jc w:val="both"/>
        <w:rPr>
          <w:rFonts w:ascii="cmr9" w:hAnsi="cmr9" w:cs="Arial"/>
          <w:sz w:val="18"/>
          <w:szCs w:val="18"/>
        </w:rPr>
      </w:pPr>
      <w:r>
        <w:rPr>
          <w:rFonts w:ascii="cmcsc10" w:eastAsia="Calibri" w:hAnsi="cmcsc10" w:cs="Calibri"/>
          <w:b/>
          <w:noProof/>
          <w:color w:val="000000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D4D4F0" wp14:editId="56F9C717">
                <wp:simplePos x="0" y="0"/>
                <wp:positionH relativeFrom="column">
                  <wp:posOffset>33020</wp:posOffset>
                </wp:positionH>
                <wp:positionV relativeFrom="paragraph">
                  <wp:posOffset>25311</wp:posOffset>
                </wp:positionV>
                <wp:extent cx="6589395" cy="0"/>
                <wp:effectExtent l="0" t="0" r="20955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939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1308A" id="Straight Arrow Connector 4" o:spid="_x0000_s1026" type="#_x0000_t32" style="position:absolute;margin-left:2.6pt;margin-top:2pt;width:518.8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" strokecolor="black [3213]" strokeweight=".5pt"/>
            </w:pict>
          </mc:Fallback>
        </mc:AlternateContent>
      </w:r>
    </w:p>
    <w:p w:rsidR="00576FFC" w:rsidRDefault="00576FFC" w:rsidP="00576FFC">
      <w:pPr>
        <w:tabs>
          <w:tab w:val="left" w:pos="9923"/>
        </w:tabs>
        <w:jc w:val="both"/>
        <w:rPr>
          <w:rFonts w:ascii="cmbx9" w:eastAsiaTheme="minorHAnsi" w:hAnsi="cmbx9" w:cs="cmbx9"/>
          <w:sz w:val="18"/>
          <w:szCs w:val="18"/>
          <w:lang w:val="en-IN"/>
        </w:rPr>
      </w:pPr>
      <w:proofErr w:type="spellStart"/>
      <w:proofErr w:type="gramStart"/>
      <w:r w:rsidRPr="00576FFC">
        <w:rPr>
          <w:rFonts w:ascii="cmbx9" w:eastAsiaTheme="minorHAnsi" w:hAnsi="cmbx9" w:cs="cmbx9"/>
          <w:sz w:val="22"/>
          <w:szCs w:val="22"/>
          <w:lang w:val="en-IN"/>
        </w:rPr>
        <w:t>iEnergizer</w:t>
      </w:r>
      <w:proofErr w:type="spellEnd"/>
      <w:proofErr w:type="gramEnd"/>
      <w:r>
        <w:rPr>
          <w:rFonts w:ascii="cmbx9" w:eastAsiaTheme="minorHAnsi" w:hAnsi="cmbx9" w:cs="cmbx9"/>
          <w:sz w:val="18"/>
          <w:szCs w:val="18"/>
          <w:lang w:val="en-IN"/>
        </w:rPr>
        <w:t xml:space="preserve">                                                                                                    </w:t>
      </w:r>
      <w:r w:rsidRPr="00576FFC">
        <w:rPr>
          <w:rFonts w:ascii="cmti9" w:eastAsiaTheme="minorHAnsi" w:hAnsi="cmti9" w:cs="cmti9"/>
          <w:sz w:val="22"/>
          <w:szCs w:val="22"/>
          <w:lang w:val="en-IN"/>
        </w:rPr>
        <w:t xml:space="preserve">Sep. 2013- </w:t>
      </w:r>
      <w:r w:rsidR="00127AE6">
        <w:rPr>
          <w:rFonts w:ascii="cmti9" w:eastAsiaTheme="minorHAnsi" w:hAnsi="cmti9" w:cs="cmti9"/>
          <w:sz w:val="22"/>
          <w:szCs w:val="22"/>
          <w:lang w:val="en-IN"/>
        </w:rPr>
        <w:t>Nov</w:t>
      </w:r>
      <w:r w:rsidR="002F768A">
        <w:rPr>
          <w:rFonts w:ascii="cmti9" w:eastAsiaTheme="minorHAnsi" w:hAnsi="cmti9" w:cs="cmti9"/>
          <w:sz w:val="22"/>
          <w:szCs w:val="22"/>
          <w:lang w:val="en-IN"/>
        </w:rPr>
        <w:t xml:space="preserve"> 2014</w:t>
      </w:r>
      <w:r w:rsidRPr="00576FFC">
        <w:rPr>
          <w:rFonts w:ascii="cmbx9" w:eastAsiaTheme="minorHAnsi" w:hAnsi="cmbx9" w:cs="cmbx9"/>
          <w:sz w:val="22"/>
          <w:szCs w:val="22"/>
          <w:lang w:val="en-IN"/>
        </w:rPr>
        <w:t xml:space="preserve">                                                                                                                                         </w:t>
      </w:r>
    </w:p>
    <w:p w:rsidR="005D4707" w:rsidRPr="00576FFC" w:rsidRDefault="00576FFC" w:rsidP="00576FFC">
      <w:pPr>
        <w:jc w:val="both"/>
        <w:rPr>
          <w:rFonts w:ascii="cmbx9" w:eastAsiaTheme="minorHAnsi" w:hAnsi="cmbx9" w:cs="cmbx9"/>
          <w:sz w:val="18"/>
          <w:szCs w:val="18"/>
          <w:lang w:val="en-IN"/>
        </w:rPr>
      </w:pPr>
      <w:r>
        <w:rPr>
          <w:rFonts w:ascii="cmbx9" w:eastAsiaTheme="minorHAnsi" w:hAnsi="cmbx9" w:cs="cmbx9"/>
          <w:sz w:val="18"/>
          <w:szCs w:val="18"/>
          <w:lang w:val="en-IN"/>
        </w:rPr>
        <w:t xml:space="preserve">                                </w:t>
      </w:r>
    </w:p>
    <w:p w:rsidR="005D4707" w:rsidRPr="00576FFC" w:rsidRDefault="005D4707" w:rsidP="005D4707">
      <w:pPr>
        <w:pStyle w:val="Default"/>
        <w:rPr>
          <w:rFonts w:ascii="cmbx9" w:hAnsi="cmbx9" w:cs="cmbx9"/>
          <w:sz w:val="22"/>
          <w:szCs w:val="22"/>
        </w:rPr>
      </w:pPr>
      <w:r w:rsidRPr="00576FFC">
        <w:rPr>
          <w:rFonts w:ascii="cmbx9" w:hAnsi="cmbx9" w:cs="cmbx9"/>
          <w:sz w:val="22"/>
          <w:szCs w:val="22"/>
        </w:rPr>
        <w:t xml:space="preserve">Technical Customer Support Executive (Electronics Arts Support) </w:t>
      </w:r>
    </w:p>
    <w:p w:rsidR="005D4707" w:rsidRDefault="005D4707" w:rsidP="005D4707">
      <w:pPr>
        <w:pStyle w:val="Default"/>
        <w:rPr>
          <w:rFonts w:ascii="cmr9" w:hAnsi="cmr9" w:cs="cmr9"/>
          <w:sz w:val="22"/>
          <w:szCs w:val="22"/>
        </w:rPr>
      </w:pPr>
      <w:r w:rsidRPr="00576FFC">
        <w:rPr>
          <w:rFonts w:ascii="cmr9" w:hAnsi="cmr9" w:cs="cmr9"/>
          <w:sz w:val="22"/>
          <w:szCs w:val="22"/>
        </w:rPr>
        <w:t xml:space="preserve">Product Support of Electronics Arts products that are basically Games of Different Genre and Different platforms. </w:t>
      </w:r>
    </w:p>
    <w:p w:rsidR="008E06E0" w:rsidRPr="00FE4679" w:rsidRDefault="008E06E0" w:rsidP="005D4707">
      <w:pPr>
        <w:pStyle w:val="Default"/>
        <w:rPr>
          <w:rFonts w:ascii="cmr9" w:hAnsi="cmr9" w:cs="cmr9"/>
          <w:sz w:val="22"/>
          <w:szCs w:val="22"/>
        </w:rPr>
      </w:pPr>
    </w:p>
    <w:p w:rsidR="00BD6AEE" w:rsidRDefault="00BD6AEE" w:rsidP="00BD6AEE">
      <w:pPr>
        <w:pStyle w:val="Default"/>
        <w:numPr>
          <w:ilvl w:val="0"/>
          <w:numId w:val="12"/>
        </w:numPr>
        <w:spacing w:after="32"/>
        <w:rPr>
          <w:rFonts w:ascii="cmr9" w:hAnsi="cmr9" w:cs="cmr9"/>
          <w:sz w:val="22"/>
          <w:szCs w:val="22"/>
        </w:rPr>
      </w:pPr>
      <w:r w:rsidRPr="00BD6AEE">
        <w:rPr>
          <w:rFonts w:ascii="cmr9" w:hAnsi="cmr9" w:cs="cmr9"/>
          <w:sz w:val="22"/>
          <w:szCs w:val="22"/>
        </w:rPr>
        <w:t>Responsible for relationship building and resolving customer inquiries in a professional manner.</w:t>
      </w:r>
    </w:p>
    <w:p w:rsidR="00003BA3" w:rsidRPr="00BD6AEE" w:rsidRDefault="00003BA3" w:rsidP="00BD6AEE">
      <w:pPr>
        <w:pStyle w:val="Default"/>
        <w:numPr>
          <w:ilvl w:val="0"/>
          <w:numId w:val="12"/>
        </w:numPr>
        <w:spacing w:after="32"/>
        <w:rPr>
          <w:rFonts w:ascii="cmr9" w:hAnsi="cmr9" w:cs="cmr9"/>
          <w:sz w:val="22"/>
          <w:szCs w:val="22"/>
        </w:rPr>
      </w:pPr>
      <w:r>
        <w:rPr>
          <w:rFonts w:ascii="cmr9" w:hAnsi="cmr9" w:cs="cmr9"/>
          <w:sz w:val="22"/>
          <w:szCs w:val="22"/>
        </w:rPr>
        <w:t>Testing game functionality before the release and documenting the same.</w:t>
      </w:r>
    </w:p>
    <w:p w:rsidR="00BD6AEE" w:rsidRPr="00BD6AEE" w:rsidRDefault="00BD6AEE" w:rsidP="00BD6AEE">
      <w:pPr>
        <w:pStyle w:val="Default"/>
        <w:numPr>
          <w:ilvl w:val="0"/>
          <w:numId w:val="12"/>
        </w:numPr>
        <w:spacing w:after="32"/>
        <w:rPr>
          <w:rFonts w:ascii="cmr9" w:hAnsi="cmr9" w:cs="cmr9"/>
          <w:sz w:val="22"/>
          <w:szCs w:val="22"/>
        </w:rPr>
      </w:pPr>
      <w:r w:rsidRPr="00BD6AEE">
        <w:rPr>
          <w:rFonts w:ascii="cmr9" w:hAnsi="cmr9" w:cs="cmr9"/>
          <w:sz w:val="22"/>
          <w:szCs w:val="22"/>
        </w:rPr>
        <w:t xml:space="preserve">Handling </w:t>
      </w:r>
      <w:r w:rsidR="00127AE6" w:rsidRPr="00BD6AEE">
        <w:rPr>
          <w:rFonts w:ascii="cmr9" w:hAnsi="cmr9" w:cs="cmr9"/>
          <w:sz w:val="22"/>
          <w:szCs w:val="22"/>
        </w:rPr>
        <w:t>customer</w:t>
      </w:r>
      <w:r w:rsidR="00127AE6">
        <w:rPr>
          <w:rFonts w:ascii="cmr9" w:hAnsi="cmr9" w:cs="cmr9"/>
          <w:sz w:val="22"/>
          <w:szCs w:val="22"/>
        </w:rPr>
        <w:t xml:space="preserve"> </w:t>
      </w:r>
      <w:r w:rsidR="00127AE6" w:rsidRPr="00BD6AEE">
        <w:rPr>
          <w:rFonts w:ascii="cmr9" w:hAnsi="cmr9" w:cs="cmr9"/>
          <w:sz w:val="22"/>
          <w:szCs w:val="22"/>
        </w:rPr>
        <w:t>inquiries</w:t>
      </w:r>
      <w:r w:rsidRPr="00BD6AEE">
        <w:rPr>
          <w:rFonts w:ascii="cmr9" w:hAnsi="cmr9" w:cs="cmr9"/>
          <w:sz w:val="22"/>
          <w:szCs w:val="22"/>
        </w:rPr>
        <w:t xml:space="preserve">/escalations both </w:t>
      </w:r>
      <w:r>
        <w:rPr>
          <w:rFonts w:ascii="cmr9" w:hAnsi="cmr9" w:cs="cmr9"/>
          <w:sz w:val="22"/>
          <w:szCs w:val="22"/>
        </w:rPr>
        <w:t>chat</w:t>
      </w:r>
      <w:r w:rsidRPr="00BD6AEE">
        <w:rPr>
          <w:rFonts w:ascii="cmr9" w:hAnsi="cmr9" w:cs="cmr9"/>
          <w:sz w:val="22"/>
          <w:szCs w:val="22"/>
        </w:rPr>
        <w:t xml:space="preserve"> &amp; email with high quality processing service to achieve maximum customer satisfaction within the specified SLA</w:t>
      </w:r>
      <w:r w:rsidRPr="00BD6AEE">
        <w:rPr>
          <w:rFonts w:ascii="Arial" w:hAnsi="Arial" w:cs="Arial"/>
          <w:sz w:val="22"/>
          <w:szCs w:val="22"/>
        </w:rPr>
        <w:t>’</w:t>
      </w:r>
      <w:r w:rsidRPr="00BD6AEE">
        <w:rPr>
          <w:rFonts w:ascii="cmr9" w:hAnsi="cmr9" w:cs="cmr9"/>
          <w:sz w:val="22"/>
          <w:szCs w:val="22"/>
        </w:rPr>
        <w:t>s.</w:t>
      </w:r>
    </w:p>
    <w:p w:rsidR="00BD6AEE" w:rsidRPr="00BD6AEE" w:rsidRDefault="00BD6AEE" w:rsidP="00BD6AEE">
      <w:pPr>
        <w:pStyle w:val="Default"/>
        <w:numPr>
          <w:ilvl w:val="0"/>
          <w:numId w:val="12"/>
        </w:numPr>
        <w:spacing w:after="32"/>
        <w:rPr>
          <w:rFonts w:ascii="cmr9" w:hAnsi="cmr9" w:cs="cmr9"/>
          <w:sz w:val="22"/>
          <w:szCs w:val="22"/>
        </w:rPr>
      </w:pPr>
      <w:r w:rsidRPr="00BD6AEE">
        <w:rPr>
          <w:rFonts w:ascii="cmr9" w:hAnsi="cmr9" w:cs="cmr9"/>
          <w:sz w:val="22"/>
          <w:szCs w:val="22"/>
        </w:rPr>
        <w:t>Working independently, completes assigned tasks in the established timeframe, completes regular assignments without reminders or additional requests.</w:t>
      </w:r>
    </w:p>
    <w:p w:rsidR="00BD6AEE" w:rsidRPr="00BD6AEE" w:rsidRDefault="00BD6AEE" w:rsidP="00BD6AEE">
      <w:pPr>
        <w:pStyle w:val="Default"/>
        <w:numPr>
          <w:ilvl w:val="0"/>
          <w:numId w:val="12"/>
        </w:numPr>
        <w:spacing w:after="32"/>
        <w:rPr>
          <w:rFonts w:ascii="cmr9" w:hAnsi="cmr9" w:cs="cmr9"/>
          <w:sz w:val="22"/>
          <w:szCs w:val="22"/>
        </w:rPr>
      </w:pPr>
      <w:r w:rsidRPr="00BD6AEE">
        <w:rPr>
          <w:rFonts w:ascii="cmr9" w:hAnsi="cmr9" w:cs="cmr9"/>
          <w:sz w:val="22"/>
          <w:szCs w:val="22"/>
        </w:rPr>
        <w:t>Identify and escalate priority issues.</w:t>
      </w:r>
    </w:p>
    <w:p w:rsidR="00BD6AEE" w:rsidRPr="00BD6AEE" w:rsidRDefault="00BD6AEE" w:rsidP="00BD6AEE">
      <w:pPr>
        <w:pStyle w:val="Default"/>
        <w:numPr>
          <w:ilvl w:val="0"/>
          <w:numId w:val="12"/>
        </w:numPr>
        <w:spacing w:after="32"/>
        <w:rPr>
          <w:rFonts w:ascii="cmr9" w:hAnsi="cmr9" w:cs="cmr9"/>
          <w:sz w:val="22"/>
          <w:szCs w:val="22"/>
        </w:rPr>
      </w:pPr>
      <w:r w:rsidRPr="00BD6AEE">
        <w:rPr>
          <w:rFonts w:ascii="cmr9" w:hAnsi="cmr9" w:cs="cmr9"/>
          <w:sz w:val="22"/>
          <w:szCs w:val="22"/>
        </w:rPr>
        <w:t>Communicate and coordinate with internal departments and follow up on c</w:t>
      </w:r>
      <w:r>
        <w:rPr>
          <w:rFonts w:ascii="cmr9" w:hAnsi="cmr9" w:cs="cmr9"/>
          <w:sz w:val="22"/>
          <w:szCs w:val="22"/>
        </w:rPr>
        <w:t>ustomer prior complaints/query.</w:t>
      </w:r>
    </w:p>
    <w:p w:rsidR="00BD6AEE" w:rsidRPr="00BD6AEE" w:rsidRDefault="00BD6AEE" w:rsidP="00BD6AEE">
      <w:pPr>
        <w:pStyle w:val="Default"/>
        <w:numPr>
          <w:ilvl w:val="0"/>
          <w:numId w:val="12"/>
        </w:numPr>
        <w:spacing w:after="32"/>
        <w:rPr>
          <w:rFonts w:ascii="cmr9" w:hAnsi="cmr9" w:cs="cmr9"/>
          <w:sz w:val="22"/>
          <w:szCs w:val="22"/>
        </w:rPr>
      </w:pPr>
      <w:r w:rsidRPr="00BD6AEE">
        <w:rPr>
          <w:rFonts w:ascii="cmr9" w:hAnsi="cmr9" w:cs="cmr9"/>
          <w:sz w:val="22"/>
          <w:szCs w:val="22"/>
        </w:rPr>
        <w:t>Direct requests and unresolved issues to the designated resource.</w:t>
      </w:r>
    </w:p>
    <w:p w:rsidR="00BD6AEE" w:rsidRPr="00BD6AEE" w:rsidRDefault="00BD6AEE" w:rsidP="00BD6AEE">
      <w:pPr>
        <w:pStyle w:val="Default"/>
        <w:numPr>
          <w:ilvl w:val="0"/>
          <w:numId w:val="12"/>
        </w:numPr>
        <w:spacing w:after="32"/>
        <w:rPr>
          <w:rFonts w:ascii="cmr9" w:hAnsi="cmr9" w:cs="cmr9"/>
          <w:sz w:val="22"/>
          <w:szCs w:val="22"/>
        </w:rPr>
      </w:pPr>
      <w:r w:rsidRPr="00BD6AEE">
        <w:rPr>
          <w:rFonts w:ascii="cmr9" w:hAnsi="cmr9" w:cs="cmr9"/>
          <w:sz w:val="22"/>
          <w:szCs w:val="22"/>
        </w:rPr>
        <w:t>Works on issues that range from answering product questions to providing basic to moderately complex technical support when caller is experiencing difficulty using a product.</w:t>
      </w:r>
    </w:p>
    <w:p w:rsidR="00BD6AEE" w:rsidRDefault="00BD6AEE" w:rsidP="00BD6AEE">
      <w:pPr>
        <w:pStyle w:val="Default"/>
        <w:numPr>
          <w:ilvl w:val="0"/>
          <w:numId w:val="12"/>
        </w:numPr>
        <w:spacing w:after="32"/>
        <w:rPr>
          <w:rFonts w:ascii="cmr9" w:hAnsi="cmr9" w:cs="cmr9"/>
          <w:sz w:val="22"/>
          <w:szCs w:val="22"/>
        </w:rPr>
      </w:pPr>
      <w:r w:rsidRPr="00BD6AEE">
        <w:rPr>
          <w:rFonts w:ascii="cmr9" w:hAnsi="cmr9" w:cs="cmr9"/>
          <w:sz w:val="22"/>
          <w:szCs w:val="22"/>
        </w:rPr>
        <w:t>Responds to billing questions, including assisting with updating new product information, cancelling accounts and issuing refunds.</w:t>
      </w:r>
    </w:p>
    <w:p w:rsidR="00127AE6" w:rsidRDefault="00127AE6" w:rsidP="00BD6AEE">
      <w:pPr>
        <w:pStyle w:val="Default"/>
        <w:numPr>
          <w:ilvl w:val="0"/>
          <w:numId w:val="12"/>
        </w:numPr>
        <w:spacing w:after="32"/>
        <w:rPr>
          <w:rFonts w:ascii="cmr9" w:hAnsi="cmr9" w:cs="cmr9"/>
          <w:sz w:val="22"/>
          <w:szCs w:val="22"/>
        </w:rPr>
      </w:pPr>
      <w:r>
        <w:rPr>
          <w:rFonts w:ascii="cmr9" w:hAnsi="cmr9" w:cs="cmr9"/>
          <w:sz w:val="22"/>
          <w:szCs w:val="22"/>
        </w:rPr>
        <w:t xml:space="preserve">Troubleshooting complex technical issues ranging from hardware to software (Games) and </w:t>
      </w:r>
      <w:bookmarkStart w:id="0" w:name="_GoBack"/>
      <w:bookmarkEnd w:id="0"/>
      <w:r>
        <w:rPr>
          <w:rFonts w:ascii="cmr9" w:hAnsi="cmr9" w:cs="cmr9"/>
          <w:sz w:val="22"/>
          <w:szCs w:val="22"/>
        </w:rPr>
        <w:t>Network troubleshooting.</w:t>
      </w:r>
    </w:p>
    <w:p w:rsidR="00127AE6" w:rsidRDefault="00127AE6" w:rsidP="00BD6AEE">
      <w:pPr>
        <w:pStyle w:val="Default"/>
        <w:numPr>
          <w:ilvl w:val="0"/>
          <w:numId w:val="12"/>
        </w:numPr>
        <w:spacing w:after="32"/>
        <w:rPr>
          <w:rFonts w:ascii="cmr9" w:hAnsi="cmr9" w:cs="cmr9"/>
          <w:sz w:val="22"/>
          <w:szCs w:val="22"/>
        </w:rPr>
      </w:pPr>
      <w:r>
        <w:rPr>
          <w:rFonts w:ascii="cmr9" w:hAnsi="cmr9" w:cs="cmr9"/>
          <w:sz w:val="22"/>
          <w:szCs w:val="22"/>
        </w:rPr>
        <w:t>Reporting issue that need investigation to next level of support team if required also to the Development Studio.</w:t>
      </w:r>
    </w:p>
    <w:p w:rsidR="00127AE6" w:rsidRDefault="00127AE6" w:rsidP="00BD6AEE">
      <w:pPr>
        <w:pStyle w:val="Default"/>
        <w:numPr>
          <w:ilvl w:val="0"/>
          <w:numId w:val="12"/>
        </w:numPr>
        <w:spacing w:after="32"/>
        <w:rPr>
          <w:rFonts w:ascii="cmr9" w:hAnsi="cmr9" w:cs="cmr9"/>
          <w:sz w:val="22"/>
          <w:szCs w:val="22"/>
        </w:rPr>
      </w:pPr>
      <w:r>
        <w:rPr>
          <w:rFonts w:ascii="cmr9" w:hAnsi="cmr9" w:cs="cmr9"/>
          <w:sz w:val="22"/>
          <w:szCs w:val="22"/>
        </w:rPr>
        <w:t>Checking Network issue while playing online games.</w:t>
      </w:r>
    </w:p>
    <w:p w:rsidR="00BD6AEE" w:rsidRDefault="00BD6AEE" w:rsidP="00BD6AEE">
      <w:pPr>
        <w:pStyle w:val="Default"/>
        <w:numPr>
          <w:ilvl w:val="0"/>
          <w:numId w:val="12"/>
        </w:numPr>
        <w:spacing w:after="32"/>
        <w:rPr>
          <w:rFonts w:ascii="cmr9" w:hAnsi="cmr9" w:cs="cmr9"/>
          <w:sz w:val="22"/>
          <w:szCs w:val="22"/>
        </w:rPr>
      </w:pPr>
      <w:r>
        <w:rPr>
          <w:rFonts w:ascii="cmr9" w:hAnsi="cmr9" w:cs="cmr9"/>
          <w:sz w:val="22"/>
          <w:szCs w:val="22"/>
        </w:rPr>
        <w:t>Handling In-Game Related Contact as a specialist.</w:t>
      </w:r>
    </w:p>
    <w:p w:rsidR="008E06E0" w:rsidRPr="00FE4679" w:rsidRDefault="008E06E0" w:rsidP="00BD6AEE">
      <w:pPr>
        <w:pStyle w:val="Default"/>
        <w:numPr>
          <w:ilvl w:val="0"/>
          <w:numId w:val="12"/>
        </w:numPr>
        <w:spacing w:after="32"/>
        <w:rPr>
          <w:rFonts w:ascii="cmr9" w:hAnsi="cmr9" w:cs="cmr9"/>
          <w:sz w:val="22"/>
          <w:szCs w:val="22"/>
        </w:rPr>
      </w:pPr>
      <w:r>
        <w:rPr>
          <w:rFonts w:ascii="cmr9" w:hAnsi="cmr9" w:cs="cmr9"/>
          <w:sz w:val="22"/>
          <w:szCs w:val="22"/>
        </w:rPr>
        <w:t>Mentoring new team member as a subject Matter Expert.</w:t>
      </w:r>
    </w:p>
    <w:p w:rsidR="005D4707" w:rsidRDefault="005D4707" w:rsidP="00BD6AEE">
      <w:pPr>
        <w:pStyle w:val="Default"/>
        <w:spacing w:after="32"/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 xml:space="preserve"> </w:t>
      </w:r>
    </w:p>
    <w:p w:rsidR="008E06E0" w:rsidRDefault="008E06E0" w:rsidP="00BD6AEE">
      <w:pPr>
        <w:pStyle w:val="Default"/>
        <w:spacing w:after="32"/>
        <w:rPr>
          <w:rFonts w:ascii="cmr9" w:hAnsi="cmr9" w:cs="cmr9"/>
          <w:sz w:val="18"/>
          <w:szCs w:val="18"/>
        </w:rPr>
      </w:pPr>
    </w:p>
    <w:p w:rsidR="005D4707" w:rsidRDefault="005D4707" w:rsidP="005D4707">
      <w:pPr>
        <w:jc w:val="both"/>
        <w:rPr>
          <w:rFonts w:ascii="cmr9" w:hAnsi="cmr9" w:cs="Arial"/>
          <w:sz w:val="18"/>
          <w:szCs w:val="18"/>
        </w:rPr>
      </w:pPr>
      <w:r w:rsidRPr="007A4069">
        <w:rPr>
          <w:rFonts w:ascii="cmcsc10" w:eastAsiaTheme="minorHAnsi" w:hAnsi="cmcsc10" w:cs="cmcsc10"/>
          <w:sz w:val="26"/>
          <w:szCs w:val="26"/>
          <w:lang w:val="en-IN"/>
        </w:rPr>
        <w:t>Education</w:t>
      </w:r>
    </w:p>
    <w:p w:rsidR="008E06E0" w:rsidRPr="008E06E0" w:rsidRDefault="005D4707" w:rsidP="008E06E0">
      <w:pPr>
        <w:jc w:val="both"/>
        <w:rPr>
          <w:rFonts w:ascii="cmr9" w:hAnsi="cmr9" w:cs="Arial"/>
          <w:sz w:val="18"/>
          <w:szCs w:val="18"/>
        </w:rPr>
      </w:pPr>
      <w:r>
        <w:rPr>
          <w:rFonts w:ascii="cmcsc10" w:eastAsia="Calibri" w:hAnsi="cmcsc10" w:cs="Calibri"/>
          <w:b/>
          <w:noProof/>
          <w:color w:val="000000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D35A97" wp14:editId="0D4750AA">
                <wp:simplePos x="0" y="0"/>
                <wp:positionH relativeFrom="column">
                  <wp:posOffset>33020</wp:posOffset>
                </wp:positionH>
                <wp:positionV relativeFrom="paragraph">
                  <wp:posOffset>18351</wp:posOffset>
                </wp:positionV>
                <wp:extent cx="6589395" cy="0"/>
                <wp:effectExtent l="0" t="0" r="20955" b="190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939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DB5C6" id="Straight Arrow Connector 5" o:spid="_x0000_s1026" type="#_x0000_t32" style="position:absolute;margin-left:2.6pt;margin-top:1.45pt;width:518.8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" strokecolor="black [3213]" strokeweight=".5pt"/>
            </w:pict>
          </mc:Fallback>
        </mc:AlternateContent>
      </w:r>
    </w:p>
    <w:p w:rsidR="005D4707" w:rsidRPr="00576FFC" w:rsidRDefault="00127AE6" w:rsidP="005D4707">
      <w:pPr>
        <w:tabs>
          <w:tab w:val="left" w:pos="9356"/>
        </w:tabs>
        <w:jc w:val="both"/>
        <w:rPr>
          <w:rFonts w:ascii="cmbx9" w:eastAsiaTheme="minorHAnsi" w:hAnsi="cmbx9" w:cs="cmbx9"/>
          <w:sz w:val="18"/>
          <w:szCs w:val="18"/>
          <w:lang w:val="en-IN"/>
        </w:rPr>
      </w:pPr>
      <w:r>
        <w:rPr>
          <w:rFonts w:ascii="cmbx9" w:eastAsiaTheme="minorHAnsi" w:hAnsi="cmbx9" w:cs="cmbx9"/>
          <w:sz w:val="22"/>
          <w:szCs w:val="22"/>
          <w:lang w:val="en-IN"/>
        </w:rPr>
        <w:t xml:space="preserve">Uttar Pradesh </w:t>
      </w:r>
      <w:r w:rsidR="005D4707" w:rsidRPr="00576FFC">
        <w:rPr>
          <w:rFonts w:ascii="cmbx9" w:eastAsiaTheme="minorHAnsi" w:hAnsi="cmbx9" w:cs="cmbx9"/>
          <w:sz w:val="22"/>
          <w:szCs w:val="22"/>
          <w:lang w:val="en-IN"/>
        </w:rPr>
        <w:t>Technical University</w:t>
      </w:r>
      <w:r w:rsidR="005D4707">
        <w:rPr>
          <w:rFonts w:ascii="cmbx9" w:eastAsiaTheme="minorHAnsi" w:hAnsi="cmbx9" w:cs="cmbx9"/>
          <w:sz w:val="18"/>
          <w:szCs w:val="18"/>
          <w:lang w:val="en-IN"/>
        </w:rPr>
        <w:t xml:space="preserve">                                                                        </w:t>
      </w:r>
      <w:r w:rsidR="005D4707" w:rsidRPr="00576FFC">
        <w:rPr>
          <w:rFonts w:ascii="cmti9" w:eastAsiaTheme="minorHAnsi" w:hAnsi="cmti9" w:cs="cmti9"/>
          <w:sz w:val="22"/>
          <w:szCs w:val="22"/>
          <w:lang w:val="en-IN"/>
        </w:rPr>
        <w:t>July 201</w:t>
      </w:r>
      <w:r w:rsidR="0062236C">
        <w:rPr>
          <w:rFonts w:ascii="cmti9" w:eastAsiaTheme="minorHAnsi" w:hAnsi="cmti9" w:cs="cmti9"/>
          <w:sz w:val="22"/>
          <w:szCs w:val="22"/>
          <w:lang w:val="en-IN"/>
        </w:rPr>
        <w:t>4</w:t>
      </w:r>
      <w:r w:rsidR="005D4707">
        <w:rPr>
          <w:rFonts w:ascii="cmbx9" w:eastAsiaTheme="minorHAnsi" w:hAnsi="cmbx9" w:cs="cmbx9"/>
          <w:sz w:val="18"/>
          <w:szCs w:val="18"/>
          <w:lang w:val="en-IN"/>
        </w:rPr>
        <w:t xml:space="preserve">                                                                     </w:t>
      </w:r>
    </w:p>
    <w:p w:rsidR="005D4707" w:rsidRPr="00576FFC" w:rsidRDefault="005D4707" w:rsidP="005D4707">
      <w:pPr>
        <w:jc w:val="both"/>
        <w:rPr>
          <w:rFonts w:ascii="cmr9" w:eastAsiaTheme="minorHAnsi" w:hAnsi="cmr9" w:cs="cmr9"/>
          <w:sz w:val="22"/>
          <w:szCs w:val="22"/>
          <w:lang w:val="en-IN"/>
        </w:rPr>
      </w:pPr>
      <w:r w:rsidRPr="00576FFC">
        <w:rPr>
          <w:rFonts w:ascii="cmr9" w:eastAsiaTheme="minorHAnsi" w:hAnsi="cmr9" w:cs="cmr9"/>
          <w:sz w:val="22"/>
          <w:szCs w:val="22"/>
          <w:lang w:val="en-IN"/>
        </w:rPr>
        <w:t>Bachelor of Technology in Computer Science</w:t>
      </w:r>
      <w:r w:rsidRPr="00576FFC">
        <w:rPr>
          <w:rFonts w:ascii="cmr9" w:eastAsiaTheme="minorHAnsi" w:hAnsi="cmr9" w:cs="cmr9"/>
          <w:sz w:val="22"/>
          <w:szCs w:val="22"/>
          <w:lang w:val="en-IN"/>
        </w:rPr>
        <w:tab/>
      </w:r>
      <w:r w:rsidRPr="00576FFC">
        <w:rPr>
          <w:rFonts w:ascii="cmr9" w:eastAsiaTheme="minorHAnsi" w:hAnsi="cmr9" w:cs="cmr9"/>
          <w:sz w:val="22"/>
          <w:szCs w:val="22"/>
          <w:lang w:val="en-IN"/>
        </w:rPr>
        <w:tab/>
      </w:r>
      <w:r w:rsidRPr="00576FFC">
        <w:rPr>
          <w:rFonts w:ascii="cmr9" w:eastAsiaTheme="minorHAnsi" w:hAnsi="cmr9" w:cs="cmr9"/>
          <w:sz w:val="22"/>
          <w:szCs w:val="22"/>
          <w:lang w:val="en-IN"/>
        </w:rPr>
        <w:tab/>
      </w:r>
      <w:r w:rsidRPr="00576FFC">
        <w:rPr>
          <w:rFonts w:ascii="cmr9" w:eastAsiaTheme="minorHAnsi" w:hAnsi="cmr9" w:cs="cmr9"/>
          <w:sz w:val="22"/>
          <w:szCs w:val="22"/>
          <w:lang w:val="en-IN"/>
        </w:rPr>
        <w:tab/>
      </w:r>
      <w:r w:rsidRPr="00576FFC">
        <w:rPr>
          <w:rFonts w:ascii="cmr9" w:eastAsiaTheme="minorHAnsi" w:hAnsi="cmr9" w:cs="cmr9"/>
          <w:sz w:val="22"/>
          <w:szCs w:val="22"/>
          <w:lang w:val="en-IN"/>
        </w:rPr>
        <w:tab/>
      </w:r>
      <w:r w:rsidRPr="00576FFC">
        <w:rPr>
          <w:rFonts w:ascii="cmr9" w:eastAsiaTheme="minorHAnsi" w:hAnsi="cmr9" w:cs="cmr9"/>
          <w:sz w:val="22"/>
          <w:szCs w:val="22"/>
          <w:lang w:val="en-IN"/>
        </w:rPr>
        <w:tab/>
      </w:r>
      <w:r w:rsidRPr="00576FFC">
        <w:rPr>
          <w:rFonts w:ascii="cmr9" w:eastAsiaTheme="minorHAnsi" w:hAnsi="cmr9" w:cs="cmr9"/>
          <w:sz w:val="22"/>
          <w:szCs w:val="22"/>
          <w:lang w:val="en-IN"/>
        </w:rPr>
        <w:tab/>
      </w:r>
      <w:r w:rsidRPr="00576FFC">
        <w:rPr>
          <w:rFonts w:ascii="cmr9" w:eastAsiaTheme="minorHAnsi" w:hAnsi="cmr9" w:cs="cmr9"/>
          <w:sz w:val="22"/>
          <w:szCs w:val="22"/>
          <w:lang w:val="en-IN"/>
        </w:rPr>
        <w:tab/>
      </w:r>
    </w:p>
    <w:p w:rsidR="005D4707" w:rsidRPr="00576FFC" w:rsidRDefault="005D4707" w:rsidP="005D4707">
      <w:pPr>
        <w:jc w:val="both"/>
        <w:rPr>
          <w:rFonts w:ascii="cmti9" w:eastAsiaTheme="minorHAnsi" w:hAnsi="cmti9" w:cs="cmti9"/>
          <w:sz w:val="22"/>
          <w:szCs w:val="22"/>
          <w:lang w:val="en-IN"/>
        </w:rPr>
      </w:pPr>
      <w:r w:rsidRPr="00576FFC">
        <w:rPr>
          <w:rFonts w:ascii="cmti9" w:eastAsiaTheme="minorHAnsi" w:hAnsi="cmti9" w:cs="cmti9"/>
          <w:sz w:val="22"/>
          <w:szCs w:val="22"/>
          <w:lang w:val="en-IN"/>
        </w:rPr>
        <w:t>First Division</w:t>
      </w:r>
    </w:p>
    <w:p w:rsidR="008E06E0" w:rsidRPr="008E06E0" w:rsidRDefault="005D4707" w:rsidP="008E06E0">
      <w:pPr>
        <w:jc w:val="both"/>
        <w:rPr>
          <w:rFonts w:ascii="cmti9" w:eastAsiaTheme="minorHAnsi" w:hAnsi="cmti9" w:cs="cmti9"/>
          <w:sz w:val="20"/>
          <w:szCs w:val="20"/>
          <w:lang w:val="en-IN"/>
        </w:rPr>
      </w:pPr>
      <w:r w:rsidRPr="00127AE6">
        <w:rPr>
          <w:rFonts w:ascii="cmti9" w:eastAsiaTheme="minorHAnsi" w:hAnsi="cmti9" w:cs="cmti9"/>
          <w:sz w:val="20"/>
          <w:szCs w:val="20"/>
          <w:lang w:val="en-IN"/>
        </w:rPr>
        <w:t>Percentage-(62</w:t>
      </w:r>
      <w:r w:rsidR="007A4069" w:rsidRPr="00127AE6">
        <w:rPr>
          <w:rFonts w:ascii="cmti9" w:eastAsiaTheme="minorHAnsi" w:hAnsi="cmti9" w:cs="cmti9"/>
          <w:sz w:val="20"/>
          <w:szCs w:val="20"/>
          <w:lang w:val="en-IN"/>
        </w:rPr>
        <w:t xml:space="preserve"> </w:t>
      </w:r>
      <w:r w:rsidRPr="00127AE6">
        <w:rPr>
          <w:rFonts w:ascii="cmti9" w:eastAsiaTheme="minorHAnsi" w:hAnsi="cmti9" w:cs="cmti9"/>
          <w:sz w:val="20"/>
          <w:szCs w:val="20"/>
          <w:lang w:val="en-IN"/>
        </w:rPr>
        <w:t>%)</w:t>
      </w:r>
    </w:p>
    <w:p w:rsidR="008E06E0" w:rsidRDefault="008E06E0" w:rsidP="00141B82">
      <w:pPr>
        <w:rPr>
          <w:rFonts w:ascii="cmti9" w:eastAsiaTheme="minorHAnsi" w:hAnsi="cmti9" w:cs="cmti9"/>
          <w:sz w:val="18"/>
          <w:szCs w:val="18"/>
          <w:lang w:val="en-IN"/>
        </w:rPr>
      </w:pPr>
    </w:p>
    <w:p w:rsidR="005D4707" w:rsidRDefault="005D4707" w:rsidP="00141B82">
      <w:pPr>
        <w:rPr>
          <w:rFonts w:ascii="cmbx9" w:eastAsiaTheme="minorHAnsi" w:hAnsi="cmbx9" w:cs="cmbx9"/>
          <w:sz w:val="18"/>
          <w:szCs w:val="18"/>
          <w:lang w:val="en-IN"/>
        </w:rPr>
      </w:pPr>
      <w:r w:rsidRPr="00141B82">
        <w:rPr>
          <w:rFonts w:ascii="cmbx9" w:eastAsiaTheme="minorHAnsi" w:hAnsi="cmbx9" w:cs="cmbx9"/>
          <w:sz w:val="22"/>
          <w:szCs w:val="22"/>
          <w:lang w:val="en-IN"/>
        </w:rPr>
        <w:t>Army Public School</w:t>
      </w:r>
      <w:r>
        <w:rPr>
          <w:rFonts w:ascii="cmbx9" w:eastAsiaTheme="minorHAnsi" w:hAnsi="cmbx9" w:cs="cmbx9"/>
          <w:sz w:val="18"/>
          <w:szCs w:val="18"/>
          <w:lang w:val="en-IN"/>
        </w:rPr>
        <w:t xml:space="preserve">, </w:t>
      </w:r>
      <w:r w:rsidRPr="00141B82">
        <w:rPr>
          <w:rFonts w:ascii="cmbx9" w:eastAsiaTheme="minorHAnsi" w:hAnsi="cmbx9" w:cs="cmbx9"/>
          <w:sz w:val="22"/>
          <w:szCs w:val="22"/>
          <w:lang w:val="en-IN"/>
        </w:rPr>
        <w:t>Jaipur Rajasthan</w:t>
      </w:r>
      <w:r>
        <w:rPr>
          <w:rFonts w:ascii="cmbx9" w:eastAsiaTheme="minorHAnsi" w:hAnsi="cmbx9" w:cs="cmbx9"/>
          <w:sz w:val="18"/>
          <w:szCs w:val="18"/>
          <w:lang w:val="en-IN"/>
        </w:rPr>
        <w:t xml:space="preserve">                                                                   </w:t>
      </w:r>
      <w:r w:rsidRPr="00141B82">
        <w:rPr>
          <w:rFonts w:ascii="cmti9" w:eastAsiaTheme="minorHAnsi" w:hAnsi="cmti9" w:cs="cmti9"/>
          <w:sz w:val="22"/>
          <w:szCs w:val="22"/>
          <w:lang w:val="en-IN"/>
        </w:rPr>
        <w:t>March 2008</w:t>
      </w:r>
      <w:r w:rsidRPr="00141B82">
        <w:rPr>
          <w:rFonts w:ascii="cmbx9" w:eastAsiaTheme="minorHAnsi" w:hAnsi="cmbx9" w:cs="cmbx9"/>
          <w:sz w:val="22"/>
          <w:szCs w:val="22"/>
          <w:lang w:val="en-IN"/>
        </w:rPr>
        <w:t xml:space="preserve">                                                                     </w:t>
      </w:r>
    </w:p>
    <w:p w:rsidR="005D4707" w:rsidRPr="00576FFC" w:rsidRDefault="005D4707" w:rsidP="005D4707">
      <w:pPr>
        <w:jc w:val="both"/>
        <w:rPr>
          <w:rFonts w:ascii="cmr9" w:eastAsiaTheme="minorHAnsi" w:hAnsi="cmr9" w:cs="cmr9"/>
          <w:sz w:val="22"/>
          <w:szCs w:val="22"/>
          <w:lang w:val="en-IN"/>
        </w:rPr>
      </w:pPr>
      <w:r w:rsidRPr="00576FFC">
        <w:rPr>
          <w:rFonts w:ascii="cmr9" w:eastAsiaTheme="minorHAnsi" w:hAnsi="cmr9" w:cs="cmr9"/>
          <w:sz w:val="22"/>
          <w:szCs w:val="22"/>
          <w:lang w:val="en-IN"/>
        </w:rPr>
        <w:t xml:space="preserve">All India Senior Secondary Examination </w:t>
      </w:r>
    </w:p>
    <w:p w:rsidR="00127AE6" w:rsidRDefault="00141B82" w:rsidP="005D4707">
      <w:pPr>
        <w:jc w:val="both"/>
        <w:rPr>
          <w:rFonts w:ascii="cmti9" w:eastAsiaTheme="minorHAnsi" w:hAnsi="cmti9" w:cs="cmti9"/>
          <w:sz w:val="22"/>
          <w:szCs w:val="22"/>
          <w:lang w:val="en-IN"/>
        </w:rPr>
      </w:pPr>
      <w:r w:rsidRPr="00576FFC">
        <w:rPr>
          <w:rFonts w:ascii="cmti9" w:eastAsiaTheme="minorHAnsi" w:hAnsi="cmti9" w:cs="cmti9"/>
          <w:sz w:val="22"/>
          <w:szCs w:val="22"/>
          <w:lang w:val="en-IN"/>
        </w:rPr>
        <w:t>First Division</w:t>
      </w:r>
    </w:p>
    <w:p w:rsidR="005D4707" w:rsidRPr="00127AE6" w:rsidRDefault="005D4707" w:rsidP="005D4707">
      <w:pPr>
        <w:jc w:val="both"/>
        <w:rPr>
          <w:rFonts w:ascii="cmti9" w:eastAsiaTheme="minorHAnsi" w:hAnsi="cmti9" w:cs="cmti9"/>
          <w:sz w:val="20"/>
          <w:szCs w:val="20"/>
          <w:lang w:val="en-IN"/>
        </w:rPr>
      </w:pPr>
      <w:r w:rsidRPr="00127AE6">
        <w:rPr>
          <w:rFonts w:ascii="cmti9" w:eastAsiaTheme="minorHAnsi" w:hAnsi="cmti9" w:cs="cmti9"/>
          <w:sz w:val="20"/>
          <w:szCs w:val="20"/>
          <w:lang w:val="en-IN"/>
        </w:rPr>
        <w:t>Percentage-(69</w:t>
      </w:r>
      <w:r w:rsidR="007A4069" w:rsidRPr="00127AE6">
        <w:rPr>
          <w:rFonts w:ascii="cmti9" w:eastAsiaTheme="minorHAnsi" w:hAnsi="cmti9" w:cs="cmti9"/>
          <w:sz w:val="20"/>
          <w:szCs w:val="20"/>
          <w:lang w:val="en-IN"/>
        </w:rPr>
        <w:t xml:space="preserve"> </w:t>
      </w:r>
      <w:r w:rsidRPr="00127AE6">
        <w:rPr>
          <w:rFonts w:ascii="cmti9" w:eastAsiaTheme="minorHAnsi" w:hAnsi="cmti9" w:cs="cmti9"/>
          <w:sz w:val="20"/>
          <w:szCs w:val="20"/>
          <w:lang w:val="en-IN"/>
        </w:rPr>
        <w:t>%)</w:t>
      </w:r>
    </w:p>
    <w:p w:rsidR="005D4707" w:rsidRDefault="005D4707" w:rsidP="005D4707">
      <w:pPr>
        <w:jc w:val="both"/>
        <w:rPr>
          <w:rFonts w:ascii="cmti9" w:eastAsiaTheme="minorHAnsi" w:hAnsi="cmti9" w:cs="cmti9"/>
          <w:sz w:val="18"/>
          <w:szCs w:val="18"/>
          <w:lang w:val="en-IN"/>
        </w:rPr>
      </w:pPr>
    </w:p>
    <w:p w:rsidR="005D4707" w:rsidRDefault="005D4707" w:rsidP="00141B82">
      <w:pPr>
        <w:rPr>
          <w:rFonts w:ascii="cmbx9" w:eastAsiaTheme="minorHAnsi" w:hAnsi="cmbx9" w:cs="cmbx9"/>
          <w:sz w:val="18"/>
          <w:szCs w:val="18"/>
          <w:lang w:val="en-IN"/>
        </w:rPr>
      </w:pPr>
      <w:r w:rsidRPr="00141B82">
        <w:rPr>
          <w:rFonts w:ascii="cmbx9" w:eastAsiaTheme="minorHAnsi" w:hAnsi="cmbx9" w:cs="cmbx9"/>
          <w:sz w:val="22"/>
          <w:szCs w:val="22"/>
          <w:lang w:val="en-IN"/>
        </w:rPr>
        <w:t xml:space="preserve">Army Public School, Kanpur Uttar Pradesh                </w:t>
      </w:r>
      <w:r w:rsidR="00141B82">
        <w:rPr>
          <w:rFonts w:ascii="cmbx9" w:eastAsiaTheme="minorHAnsi" w:hAnsi="cmbx9" w:cs="cmbx9"/>
          <w:sz w:val="22"/>
          <w:szCs w:val="22"/>
          <w:lang w:val="en-IN"/>
        </w:rPr>
        <w:t xml:space="preserve">                               </w:t>
      </w:r>
      <w:r w:rsidRPr="00141B82">
        <w:rPr>
          <w:rFonts w:ascii="cmti9" w:eastAsiaTheme="minorHAnsi" w:hAnsi="cmti9" w:cs="cmti9"/>
          <w:sz w:val="22"/>
          <w:szCs w:val="22"/>
          <w:lang w:val="en-IN"/>
        </w:rPr>
        <w:t>March 2006</w:t>
      </w:r>
      <w:r>
        <w:rPr>
          <w:rFonts w:ascii="cmbx9" w:eastAsiaTheme="minorHAnsi" w:hAnsi="cmbx9" w:cs="cmbx9"/>
          <w:sz w:val="18"/>
          <w:szCs w:val="18"/>
          <w:lang w:val="en-IN"/>
        </w:rPr>
        <w:t xml:space="preserve">                                                                     </w:t>
      </w:r>
    </w:p>
    <w:p w:rsidR="005D4707" w:rsidRPr="00141B82" w:rsidRDefault="005D4707" w:rsidP="005D4707">
      <w:pPr>
        <w:jc w:val="both"/>
        <w:rPr>
          <w:rFonts w:ascii="cmr9" w:eastAsiaTheme="minorHAnsi" w:hAnsi="cmr9" w:cs="cmr9"/>
          <w:sz w:val="22"/>
          <w:szCs w:val="22"/>
          <w:lang w:val="en-IN"/>
        </w:rPr>
      </w:pPr>
      <w:r w:rsidRPr="00141B82">
        <w:rPr>
          <w:rFonts w:ascii="cmr9" w:eastAsiaTheme="minorHAnsi" w:hAnsi="cmr9" w:cs="cmr9"/>
          <w:sz w:val="22"/>
          <w:szCs w:val="22"/>
          <w:lang w:val="en-IN"/>
        </w:rPr>
        <w:t xml:space="preserve">All India Secondary Examination </w:t>
      </w:r>
    </w:p>
    <w:p w:rsidR="00BD6AEE" w:rsidRDefault="005D4707" w:rsidP="005D4707">
      <w:pPr>
        <w:jc w:val="both"/>
        <w:rPr>
          <w:rFonts w:ascii="cmti9" w:eastAsiaTheme="minorHAnsi" w:hAnsi="cmti9" w:cs="cmti9"/>
          <w:sz w:val="22"/>
          <w:szCs w:val="22"/>
          <w:lang w:val="en-IN"/>
        </w:rPr>
      </w:pPr>
      <w:r w:rsidRPr="00141B82">
        <w:rPr>
          <w:rFonts w:ascii="cmti9" w:eastAsiaTheme="minorHAnsi" w:hAnsi="cmti9" w:cs="cmti9"/>
          <w:sz w:val="22"/>
          <w:szCs w:val="22"/>
          <w:lang w:val="en-IN"/>
        </w:rPr>
        <w:t>First Division</w:t>
      </w:r>
    </w:p>
    <w:p w:rsidR="005D4707" w:rsidRPr="00127AE6" w:rsidRDefault="005D4707" w:rsidP="005D4707">
      <w:pPr>
        <w:jc w:val="both"/>
        <w:rPr>
          <w:rFonts w:ascii="cmti9" w:eastAsiaTheme="minorHAnsi" w:hAnsi="cmti9" w:cs="cmti9"/>
          <w:sz w:val="20"/>
          <w:szCs w:val="20"/>
          <w:lang w:val="en-IN"/>
        </w:rPr>
      </w:pPr>
      <w:r w:rsidRPr="00127AE6">
        <w:rPr>
          <w:rFonts w:ascii="cmti9" w:eastAsiaTheme="minorHAnsi" w:hAnsi="cmti9" w:cs="cmti9"/>
          <w:sz w:val="20"/>
          <w:szCs w:val="20"/>
          <w:lang w:val="en-IN"/>
        </w:rPr>
        <w:t>Percentage-(</w:t>
      </w:r>
      <w:r w:rsidR="007A4069" w:rsidRPr="00127AE6">
        <w:rPr>
          <w:rFonts w:ascii="cmti9" w:eastAsiaTheme="minorHAnsi" w:hAnsi="cmti9" w:cs="cmti9"/>
          <w:sz w:val="20"/>
          <w:szCs w:val="20"/>
          <w:lang w:val="en-IN"/>
        </w:rPr>
        <w:t>72.6 %)</w:t>
      </w:r>
    </w:p>
    <w:p w:rsidR="00FE4679" w:rsidRDefault="00FE4679" w:rsidP="007A4069">
      <w:pPr>
        <w:jc w:val="both"/>
        <w:rPr>
          <w:rFonts w:ascii="cmcsc10" w:eastAsiaTheme="minorHAnsi" w:hAnsi="cmcsc10" w:cs="cmcsc10"/>
          <w:lang w:val="en-IN"/>
        </w:rPr>
      </w:pPr>
    </w:p>
    <w:p w:rsidR="007A4069" w:rsidRPr="007A4069" w:rsidRDefault="007A4069" w:rsidP="007A4069">
      <w:pPr>
        <w:jc w:val="both"/>
        <w:rPr>
          <w:rFonts w:ascii="cmbx9" w:eastAsiaTheme="minorHAnsi" w:hAnsi="cmbx9" w:cs="cmbx9"/>
          <w:sz w:val="26"/>
          <w:szCs w:val="26"/>
          <w:lang w:val="en-IN"/>
        </w:rPr>
      </w:pPr>
      <w:r w:rsidRPr="007A4069">
        <w:rPr>
          <w:rFonts w:ascii="cmcsc10" w:eastAsiaTheme="minorHAnsi" w:hAnsi="cmcsc10" w:cs="cmcsc10"/>
          <w:sz w:val="26"/>
          <w:szCs w:val="26"/>
          <w:lang w:val="en-IN"/>
        </w:rPr>
        <w:t>Academic Projects</w:t>
      </w:r>
    </w:p>
    <w:p w:rsidR="007A4069" w:rsidRPr="00FE4679" w:rsidRDefault="007A4069" w:rsidP="007A4069">
      <w:pPr>
        <w:jc w:val="both"/>
        <w:rPr>
          <w:rFonts w:ascii="cmbx9" w:eastAsiaTheme="minorHAnsi" w:hAnsi="cmbx9" w:cs="cmbx9"/>
          <w:sz w:val="22"/>
          <w:szCs w:val="22"/>
          <w:lang w:val="en-IN"/>
        </w:rPr>
      </w:pPr>
      <w:r>
        <w:rPr>
          <w:rFonts w:ascii="cmcsc10" w:eastAsia="Calibri" w:hAnsi="cmcsc10" w:cs="Calibri"/>
          <w:b/>
          <w:noProof/>
          <w:color w:val="000000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851A16" wp14:editId="7A469A9A">
                <wp:simplePos x="0" y="0"/>
                <wp:positionH relativeFrom="column">
                  <wp:posOffset>38100</wp:posOffset>
                </wp:positionH>
                <wp:positionV relativeFrom="paragraph">
                  <wp:posOffset>17081</wp:posOffset>
                </wp:positionV>
                <wp:extent cx="6589395" cy="0"/>
                <wp:effectExtent l="0" t="0" r="20955" b="190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939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C70F8" id="Straight Arrow Connector 7" o:spid="_x0000_s1026" type="#_x0000_t32" style="position:absolute;margin-left:3pt;margin-top:1.35pt;width:518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" strokecolor="black [3213]" strokeweight=".5pt"/>
            </w:pict>
          </mc:Fallback>
        </mc:AlternateContent>
      </w:r>
    </w:p>
    <w:p w:rsidR="00FE4679" w:rsidRPr="00FE4679" w:rsidRDefault="00FE4679" w:rsidP="00FE4679">
      <w:pPr>
        <w:numPr>
          <w:ilvl w:val="0"/>
          <w:numId w:val="5"/>
        </w:numPr>
        <w:rPr>
          <w:rFonts w:ascii="cmr9" w:hAnsi="cmr9" w:cs="Arial"/>
          <w:sz w:val="22"/>
          <w:szCs w:val="22"/>
        </w:rPr>
      </w:pPr>
      <w:r w:rsidRPr="00FE4679">
        <w:rPr>
          <w:rFonts w:ascii="cmr9" w:hAnsi="cmr9" w:cs="Arial"/>
          <w:sz w:val="22"/>
          <w:szCs w:val="22"/>
        </w:rPr>
        <w:t>Summer Training Project Development of WEB MODULE OF WSG COMPLIANT FOR 509 ARMY BASE WORKSHOP INTRANET WEBSITE.</w:t>
      </w:r>
    </w:p>
    <w:p w:rsidR="00FE4679" w:rsidRPr="00FE4679" w:rsidRDefault="00FE4679" w:rsidP="00FE4679">
      <w:pPr>
        <w:pStyle w:val="ListParagraph"/>
        <w:numPr>
          <w:ilvl w:val="0"/>
          <w:numId w:val="6"/>
        </w:numPr>
        <w:rPr>
          <w:rFonts w:ascii="cmr9" w:hAnsi="cmr9" w:cs="Arial"/>
          <w:sz w:val="22"/>
          <w:szCs w:val="22"/>
        </w:rPr>
      </w:pPr>
      <w:r w:rsidRPr="00FE4679">
        <w:rPr>
          <w:rFonts w:ascii="cmr9" w:hAnsi="cmr9" w:cs="Arial"/>
          <w:sz w:val="22"/>
          <w:szCs w:val="22"/>
        </w:rPr>
        <w:t>Web Application of Sales, Purchase &amp; Insurance.</w:t>
      </w:r>
    </w:p>
    <w:p w:rsidR="00FE4679" w:rsidRPr="00FE4679" w:rsidRDefault="00FE4679" w:rsidP="00FE4679">
      <w:pPr>
        <w:numPr>
          <w:ilvl w:val="0"/>
          <w:numId w:val="5"/>
        </w:numPr>
        <w:rPr>
          <w:rFonts w:ascii="cmr9" w:hAnsi="cmr9" w:cs="Arial"/>
          <w:sz w:val="22"/>
          <w:szCs w:val="22"/>
        </w:rPr>
      </w:pPr>
      <w:r w:rsidRPr="00FE4679">
        <w:rPr>
          <w:rFonts w:ascii="cmr9" w:hAnsi="cmr9" w:cs="Arial"/>
          <w:sz w:val="22"/>
          <w:szCs w:val="22"/>
        </w:rPr>
        <w:t>Leave Portal (WEB BASED APPLICATION ON ASP.NET).</w:t>
      </w:r>
    </w:p>
    <w:p w:rsidR="00FE4679" w:rsidRPr="00FE4679" w:rsidRDefault="00FE4679" w:rsidP="00FE4679">
      <w:pPr>
        <w:numPr>
          <w:ilvl w:val="0"/>
          <w:numId w:val="5"/>
        </w:numPr>
        <w:rPr>
          <w:rFonts w:ascii="cmr9" w:hAnsi="cmr9" w:cs="Arial"/>
          <w:sz w:val="22"/>
          <w:szCs w:val="22"/>
        </w:rPr>
      </w:pPr>
      <w:r w:rsidRPr="00FE4679">
        <w:rPr>
          <w:rFonts w:ascii="cmr9" w:hAnsi="cmr9" w:cs="Arial"/>
          <w:sz w:val="22"/>
          <w:szCs w:val="22"/>
        </w:rPr>
        <w:t>SRS Submission on Unique ID Management in TGMC 2011.</w:t>
      </w:r>
    </w:p>
    <w:p w:rsidR="00FE4679" w:rsidRDefault="00FE4679" w:rsidP="005D4707">
      <w:pPr>
        <w:pStyle w:val="Default"/>
        <w:rPr>
          <w:rFonts w:ascii="cmr9" w:hAnsi="cmr9" w:cs="cmr9"/>
          <w:sz w:val="18"/>
          <w:szCs w:val="18"/>
        </w:rPr>
      </w:pPr>
    </w:p>
    <w:p w:rsidR="007A4069" w:rsidRPr="007A4069" w:rsidRDefault="007A4069" w:rsidP="007A4069">
      <w:pPr>
        <w:rPr>
          <w:rFonts w:ascii="cmr9" w:hAnsi="cmr9" w:cs="Arial"/>
          <w:sz w:val="26"/>
          <w:szCs w:val="26"/>
        </w:rPr>
      </w:pPr>
      <w:r w:rsidRPr="007A4069">
        <w:rPr>
          <w:rFonts w:ascii="cmcsc10" w:eastAsiaTheme="minorHAnsi" w:hAnsi="cmcsc10" w:cs="cmcsc10"/>
          <w:sz w:val="26"/>
          <w:szCs w:val="26"/>
          <w:lang w:val="en-IN"/>
        </w:rPr>
        <w:t>Certifications</w:t>
      </w:r>
    </w:p>
    <w:p w:rsidR="005D4707" w:rsidRPr="007A4069" w:rsidRDefault="007A4069" w:rsidP="00FE4679">
      <w:pPr>
        <w:rPr>
          <w:rFonts w:ascii="cmr9" w:hAnsi="cmr9" w:cs="Arial"/>
          <w:sz w:val="18"/>
          <w:szCs w:val="18"/>
        </w:rPr>
      </w:pPr>
      <w:r>
        <w:rPr>
          <w:rFonts w:ascii="cmcsc10" w:eastAsia="Calibri" w:hAnsi="cmcsc10" w:cs="Calibri"/>
          <w:b/>
          <w:noProof/>
          <w:color w:val="000000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3A3036" wp14:editId="42585697">
                <wp:simplePos x="0" y="0"/>
                <wp:positionH relativeFrom="column">
                  <wp:posOffset>57214</wp:posOffset>
                </wp:positionH>
                <wp:positionV relativeFrom="paragraph">
                  <wp:posOffset>13335</wp:posOffset>
                </wp:positionV>
                <wp:extent cx="6589395" cy="0"/>
                <wp:effectExtent l="0" t="0" r="20955" b="1905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939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136C3" id="Straight Arrow Connector 8" o:spid="_x0000_s1026" type="#_x0000_t32" style="position:absolute;margin-left:4.5pt;margin-top:1.05pt;width:518.8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" strokecolor="black [3213]" strokeweight=".5pt"/>
            </w:pict>
          </mc:Fallback>
        </mc:AlternateContent>
      </w:r>
    </w:p>
    <w:p w:rsidR="00FE4679" w:rsidRDefault="005D4707" w:rsidP="007A4069">
      <w:pPr>
        <w:pStyle w:val="Default"/>
        <w:numPr>
          <w:ilvl w:val="0"/>
          <w:numId w:val="7"/>
        </w:numPr>
        <w:rPr>
          <w:rFonts w:ascii="cmti9" w:hAnsi="cmti9" w:cs="cmti9"/>
          <w:sz w:val="22"/>
          <w:szCs w:val="22"/>
        </w:rPr>
      </w:pPr>
      <w:r w:rsidRPr="009D1DB4">
        <w:rPr>
          <w:rFonts w:ascii="cmr9" w:hAnsi="cmr9" w:cs="cmr9"/>
          <w:sz w:val="22"/>
          <w:szCs w:val="22"/>
        </w:rPr>
        <w:t xml:space="preserve">Web Application Development in ASP.NET </w:t>
      </w:r>
      <w:r w:rsidRPr="009D1DB4">
        <w:rPr>
          <w:rFonts w:ascii="cmti9" w:hAnsi="cmti9" w:cs="cmti9"/>
          <w:sz w:val="22"/>
          <w:szCs w:val="22"/>
        </w:rPr>
        <w:t>July 2011</w:t>
      </w:r>
      <w:r w:rsidR="00FE4679">
        <w:rPr>
          <w:rFonts w:ascii="cmti9" w:hAnsi="cmti9" w:cs="cmti9"/>
          <w:sz w:val="22"/>
          <w:szCs w:val="22"/>
        </w:rPr>
        <w:t>.</w:t>
      </w:r>
      <w:r w:rsidRPr="009D1DB4">
        <w:rPr>
          <w:rFonts w:ascii="cmti9" w:hAnsi="cmti9" w:cs="cmti9"/>
          <w:sz w:val="22"/>
          <w:szCs w:val="22"/>
        </w:rPr>
        <w:t xml:space="preserve"> </w:t>
      </w:r>
    </w:p>
    <w:p w:rsidR="004908CA" w:rsidRPr="004908CA" w:rsidRDefault="004908CA" w:rsidP="004908CA">
      <w:pPr>
        <w:pStyle w:val="Default"/>
        <w:numPr>
          <w:ilvl w:val="0"/>
          <w:numId w:val="7"/>
        </w:numPr>
        <w:rPr>
          <w:rFonts w:ascii="cmti9" w:hAnsi="cmti9" w:cs="cmti9"/>
          <w:sz w:val="22"/>
          <w:szCs w:val="22"/>
        </w:rPr>
      </w:pPr>
      <w:r>
        <w:rPr>
          <w:rFonts w:ascii="cmti9" w:hAnsi="cmti9" w:cs="cmti9"/>
          <w:sz w:val="22"/>
          <w:szCs w:val="22"/>
        </w:rPr>
        <w:t xml:space="preserve">Pursing CCNA Routing and Switching through online Portal. Preparing for </w:t>
      </w:r>
      <w:proofErr w:type="gramStart"/>
      <w:r w:rsidRPr="004908CA">
        <w:rPr>
          <w:rFonts w:ascii="cmti9" w:hAnsi="cmti9" w:cs="cmti9"/>
          <w:b/>
          <w:sz w:val="22"/>
          <w:szCs w:val="22"/>
        </w:rPr>
        <w:t>CCNAX(</w:t>
      </w:r>
      <w:proofErr w:type="gramEnd"/>
      <w:r w:rsidRPr="004908CA">
        <w:rPr>
          <w:rFonts w:ascii="cmti9" w:hAnsi="cmti9" w:cs="cmti9"/>
          <w:b/>
          <w:sz w:val="22"/>
          <w:szCs w:val="22"/>
        </w:rPr>
        <w:t>200-120)</w:t>
      </w:r>
      <w:r>
        <w:rPr>
          <w:rFonts w:ascii="cmti9" w:hAnsi="cmti9" w:cs="cmti9"/>
          <w:b/>
          <w:sz w:val="22"/>
          <w:szCs w:val="22"/>
        </w:rPr>
        <w:t>.</w:t>
      </w:r>
    </w:p>
    <w:p w:rsidR="00723582" w:rsidRDefault="00723582" w:rsidP="007A4069">
      <w:pPr>
        <w:rPr>
          <w:rFonts w:ascii="cmcsc10" w:eastAsiaTheme="minorHAnsi" w:hAnsi="cmcsc10" w:cs="cmcsc10"/>
          <w:sz w:val="26"/>
          <w:szCs w:val="26"/>
          <w:lang w:val="en-IN"/>
        </w:rPr>
      </w:pPr>
    </w:p>
    <w:p w:rsidR="009D1DB4" w:rsidRDefault="007A4069" w:rsidP="007A4069">
      <w:pPr>
        <w:rPr>
          <w:rFonts w:ascii="cmcsc10" w:eastAsiaTheme="minorHAnsi" w:hAnsi="cmcsc10" w:cs="cmcsc10"/>
          <w:sz w:val="26"/>
          <w:szCs w:val="26"/>
          <w:lang w:val="en-IN"/>
        </w:rPr>
      </w:pPr>
      <w:r w:rsidRPr="007A4069">
        <w:rPr>
          <w:rFonts w:ascii="cmcsc10" w:eastAsiaTheme="minorHAnsi" w:hAnsi="cmcsc10" w:cs="cmcsc10"/>
          <w:sz w:val="26"/>
          <w:szCs w:val="26"/>
          <w:lang w:val="en-IN"/>
        </w:rPr>
        <w:t>Industrial</w:t>
      </w:r>
      <w:r w:rsidRPr="007A4069">
        <w:rPr>
          <w:rFonts w:ascii="cmcsc10" w:hAnsi="cmcsc10" w:cs="Arial"/>
          <w:color w:val="000080"/>
          <w:sz w:val="26"/>
          <w:szCs w:val="26"/>
        </w:rPr>
        <w:t xml:space="preserve"> </w:t>
      </w:r>
      <w:r w:rsidRPr="007A4069">
        <w:rPr>
          <w:rFonts w:ascii="cmcsc10" w:eastAsiaTheme="minorHAnsi" w:hAnsi="cmcsc10" w:cs="cmcsc10"/>
          <w:sz w:val="26"/>
          <w:szCs w:val="26"/>
          <w:lang w:val="en-IN"/>
        </w:rPr>
        <w:t>Training</w:t>
      </w:r>
    </w:p>
    <w:p w:rsidR="009D1DB4" w:rsidRPr="007A4069" w:rsidRDefault="009D1DB4" w:rsidP="007A4069">
      <w:pPr>
        <w:rPr>
          <w:rFonts w:ascii="cmcsc10" w:eastAsiaTheme="minorHAnsi" w:hAnsi="cmcsc10" w:cs="cmcsc10"/>
          <w:sz w:val="26"/>
          <w:szCs w:val="26"/>
          <w:lang w:val="en-IN"/>
        </w:rPr>
      </w:pPr>
      <w:r w:rsidRPr="009D1DB4">
        <w:rPr>
          <w:rFonts w:ascii="cmcsc10" w:eastAsia="Calibri" w:hAnsi="cmcsc10" w:cs="Calibri"/>
          <w:b/>
          <w:noProof/>
          <w:color w:val="000000"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8FB287" wp14:editId="61C0D9C8">
                <wp:simplePos x="0" y="0"/>
                <wp:positionH relativeFrom="column">
                  <wp:posOffset>66675</wp:posOffset>
                </wp:positionH>
                <wp:positionV relativeFrom="paragraph">
                  <wp:posOffset>33655</wp:posOffset>
                </wp:positionV>
                <wp:extent cx="6589395" cy="0"/>
                <wp:effectExtent l="0" t="0" r="20955" b="190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939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E313C" id="Straight Arrow Connector 9" o:spid="_x0000_s1026" type="#_x0000_t32" style="position:absolute;margin-left:5.25pt;margin-top:2.65pt;width:518.8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" strokecolor="black [3213]" strokeweight=".5pt"/>
            </w:pict>
          </mc:Fallback>
        </mc:AlternateContent>
      </w:r>
    </w:p>
    <w:p w:rsidR="007A4069" w:rsidRPr="0023421E" w:rsidRDefault="007A4069" w:rsidP="007A4069">
      <w:pPr>
        <w:pStyle w:val="ListParagraph"/>
        <w:numPr>
          <w:ilvl w:val="0"/>
          <w:numId w:val="6"/>
        </w:numPr>
        <w:rPr>
          <w:rFonts w:ascii="cmti9" w:eastAsiaTheme="minorHAnsi" w:hAnsi="cmti9" w:cs="cmti9"/>
          <w:sz w:val="18"/>
          <w:szCs w:val="18"/>
          <w:lang w:val="en-IN"/>
        </w:rPr>
      </w:pPr>
      <w:r w:rsidRPr="009D1DB4">
        <w:rPr>
          <w:rFonts w:ascii="cmr9" w:hAnsi="cmr9"/>
          <w:sz w:val="22"/>
          <w:szCs w:val="22"/>
        </w:rPr>
        <w:t xml:space="preserve">Undergone Summer Training of 6 weeks in 509 ARMY BASE </w:t>
      </w:r>
      <w:r w:rsidRPr="009D1DB4">
        <w:rPr>
          <w:rFonts w:ascii="cmr9" w:hAnsi="cmr9" w:cs="Arial"/>
          <w:sz w:val="22"/>
          <w:szCs w:val="22"/>
        </w:rPr>
        <w:t>WORKSHOP</w:t>
      </w:r>
      <w:r w:rsidRPr="009D1DB4">
        <w:rPr>
          <w:rFonts w:ascii="cmr9" w:hAnsi="cmr9"/>
          <w:sz w:val="22"/>
          <w:szCs w:val="22"/>
        </w:rPr>
        <w:t xml:space="preserve"> AGRA</w:t>
      </w:r>
      <w:r>
        <w:t>.</w:t>
      </w:r>
    </w:p>
    <w:p w:rsidR="007A4069" w:rsidRDefault="007A4069" w:rsidP="005D4707">
      <w:pPr>
        <w:pStyle w:val="Default"/>
        <w:rPr>
          <w:sz w:val="23"/>
          <w:szCs w:val="23"/>
        </w:rPr>
      </w:pPr>
    </w:p>
    <w:p w:rsidR="007A4069" w:rsidRPr="009D1DB4" w:rsidRDefault="007A4069" w:rsidP="007A4069">
      <w:pPr>
        <w:jc w:val="both"/>
        <w:rPr>
          <w:rFonts w:ascii="cmcsc10" w:eastAsiaTheme="minorHAnsi" w:hAnsi="cmcsc10" w:cs="cmcsc10"/>
          <w:sz w:val="26"/>
          <w:szCs w:val="26"/>
          <w:lang w:val="en-IN"/>
        </w:rPr>
      </w:pPr>
      <w:r w:rsidRPr="009D1DB4">
        <w:rPr>
          <w:rFonts w:ascii="cmcsc10" w:eastAsiaTheme="minorHAnsi" w:hAnsi="cmcsc10" w:cs="cmcsc10"/>
          <w:sz w:val="26"/>
          <w:szCs w:val="26"/>
          <w:lang w:val="en-IN"/>
        </w:rPr>
        <w:t>Self</w:t>
      </w:r>
      <w:r w:rsidRPr="009D1DB4">
        <w:rPr>
          <w:rFonts w:ascii="cmcsc10" w:hAnsi="cmcsc10" w:cs="Arial"/>
          <w:color w:val="000080"/>
          <w:sz w:val="26"/>
          <w:szCs w:val="26"/>
        </w:rPr>
        <w:t>-</w:t>
      </w:r>
      <w:r w:rsidRPr="009D1DB4">
        <w:rPr>
          <w:rFonts w:ascii="cmcsc10" w:eastAsiaTheme="minorHAnsi" w:hAnsi="cmcsc10" w:cs="cmcsc10"/>
          <w:sz w:val="26"/>
          <w:szCs w:val="26"/>
          <w:lang w:val="en-IN"/>
        </w:rPr>
        <w:t>Analysis</w:t>
      </w:r>
    </w:p>
    <w:p w:rsidR="007A4069" w:rsidRDefault="007A4069" w:rsidP="007A4069">
      <w:pPr>
        <w:jc w:val="both"/>
        <w:rPr>
          <w:rFonts w:ascii="cmcsc10" w:hAnsi="cmcsc10" w:cs="Arial"/>
          <w:color w:val="000080"/>
          <w:sz w:val="28"/>
          <w:szCs w:val="28"/>
        </w:rPr>
      </w:pPr>
      <w:r>
        <w:rPr>
          <w:rFonts w:ascii="cmcsc10" w:eastAsia="Calibri" w:hAnsi="cmcsc10" w:cs="Calibri"/>
          <w:b/>
          <w:noProof/>
          <w:color w:val="000000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181A8D" wp14:editId="55BF5383">
                <wp:simplePos x="0" y="0"/>
                <wp:positionH relativeFrom="column">
                  <wp:posOffset>49466</wp:posOffset>
                </wp:positionH>
                <wp:positionV relativeFrom="paragraph">
                  <wp:posOffset>27940</wp:posOffset>
                </wp:positionV>
                <wp:extent cx="6589395" cy="0"/>
                <wp:effectExtent l="0" t="0" r="20955" b="1905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939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FFF85" id="Straight Arrow Connector 11" o:spid="_x0000_s1026" type="#_x0000_t32" style="position:absolute;margin-left:3.9pt;margin-top:2.2pt;width:518.8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" strokecolor="black [3213]" strokeweight=".5pt"/>
            </w:pict>
          </mc:Fallback>
        </mc:AlternateContent>
      </w:r>
    </w:p>
    <w:p w:rsidR="007A4069" w:rsidRPr="00FE3040" w:rsidRDefault="007A4069" w:rsidP="007A4069">
      <w:pPr>
        <w:jc w:val="both"/>
        <w:rPr>
          <w:rFonts w:ascii="cmr9" w:hAnsi="cmr9" w:cs="Arial"/>
          <w:sz w:val="22"/>
          <w:szCs w:val="22"/>
        </w:rPr>
      </w:pPr>
      <w:r w:rsidRPr="00FE3040">
        <w:rPr>
          <w:rFonts w:ascii="cmr9" w:hAnsi="cmr9" w:cs="Arial"/>
          <w:sz w:val="22"/>
          <w:szCs w:val="22"/>
        </w:rPr>
        <w:t>Realistic approach to life, adaptable, values, commitments, analytical, good listener, unsupervised and proactive.</w:t>
      </w:r>
    </w:p>
    <w:p w:rsidR="007A4069" w:rsidRDefault="007A4069" w:rsidP="007A4069">
      <w:pPr>
        <w:jc w:val="both"/>
        <w:rPr>
          <w:rFonts w:ascii="cmr9" w:hAnsi="cmr9" w:cs="Arial"/>
          <w:sz w:val="18"/>
          <w:szCs w:val="18"/>
        </w:rPr>
      </w:pPr>
    </w:p>
    <w:p w:rsidR="007A4069" w:rsidRDefault="007A4069" w:rsidP="007A4069">
      <w:pPr>
        <w:jc w:val="both"/>
        <w:rPr>
          <w:rFonts w:ascii="cmr9" w:hAnsi="cmr9" w:cs="Arial"/>
          <w:sz w:val="18"/>
          <w:szCs w:val="18"/>
        </w:rPr>
      </w:pPr>
    </w:p>
    <w:p w:rsidR="007A4069" w:rsidRPr="007A4069" w:rsidRDefault="007A4069" w:rsidP="007A4069">
      <w:pPr>
        <w:jc w:val="both"/>
        <w:rPr>
          <w:rFonts w:ascii="cmcsc10" w:hAnsi="cmcsc10" w:cs="Arial"/>
          <w:color w:val="000080"/>
          <w:sz w:val="26"/>
          <w:szCs w:val="26"/>
        </w:rPr>
      </w:pPr>
      <w:r w:rsidRPr="007A4069">
        <w:rPr>
          <w:rFonts w:ascii="cmcsc10" w:eastAsiaTheme="minorHAnsi" w:hAnsi="cmcsc10" w:cs="cmcsc10"/>
          <w:sz w:val="26"/>
          <w:szCs w:val="26"/>
          <w:lang w:val="en-IN"/>
        </w:rPr>
        <w:t>Personal</w:t>
      </w:r>
      <w:r w:rsidRPr="007A4069">
        <w:rPr>
          <w:rFonts w:ascii="cmcsc10" w:hAnsi="cmcsc10" w:cs="Arial"/>
          <w:color w:val="000080"/>
          <w:sz w:val="26"/>
          <w:szCs w:val="26"/>
        </w:rPr>
        <w:t xml:space="preserve"> </w:t>
      </w:r>
      <w:r w:rsidRPr="007A4069">
        <w:rPr>
          <w:rFonts w:ascii="cmcsc10" w:eastAsiaTheme="minorHAnsi" w:hAnsi="cmcsc10" w:cs="cmcsc10"/>
          <w:sz w:val="26"/>
          <w:szCs w:val="26"/>
          <w:lang w:val="en-IN"/>
        </w:rPr>
        <w:t>Details</w:t>
      </w:r>
    </w:p>
    <w:p w:rsidR="0041786F" w:rsidRDefault="0041786F" w:rsidP="007A4069">
      <w:pPr>
        <w:jc w:val="both"/>
        <w:rPr>
          <w:rFonts w:ascii="cmr9" w:hAnsi="cmr9" w:cs="Arial"/>
          <w:color w:val="000080"/>
          <w:sz w:val="28"/>
          <w:szCs w:val="28"/>
        </w:rPr>
      </w:pPr>
      <w:r>
        <w:rPr>
          <w:rFonts w:ascii="cmcsc10" w:eastAsia="Calibri" w:hAnsi="cmcsc10" w:cs="Calibri"/>
          <w:b/>
          <w:noProof/>
          <w:color w:val="000000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9AC998" wp14:editId="6B34902D">
                <wp:simplePos x="0" y="0"/>
                <wp:positionH relativeFrom="column">
                  <wp:posOffset>59690</wp:posOffset>
                </wp:positionH>
                <wp:positionV relativeFrom="paragraph">
                  <wp:posOffset>24765</wp:posOffset>
                </wp:positionV>
                <wp:extent cx="6589395" cy="0"/>
                <wp:effectExtent l="0" t="0" r="20955" b="1905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939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5913D" id="Straight Arrow Connector 12" o:spid="_x0000_s1026" type="#_x0000_t32" style="position:absolute;margin-left:4.7pt;margin-top:1.95pt;width:518.8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" strokecolor="black [3213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41786F" w:rsidRPr="0041786F" w:rsidTr="0041786F">
        <w:tc>
          <w:tcPr>
            <w:tcW w:w="4621" w:type="dxa"/>
          </w:tcPr>
          <w:p w:rsidR="0041786F" w:rsidRPr="0041786F" w:rsidRDefault="0041786F" w:rsidP="0041786F">
            <w:pPr>
              <w:rPr>
                <w:rFonts w:ascii="cmr9" w:eastAsiaTheme="minorHAnsi" w:hAnsi="cmr9" w:cstheme="minorBidi"/>
                <w:sz w:val="22"/>
                <w:szCs w:val="22"/>
                <w:lang w:val="en-IN"/>
              </w:rPr>
            </w:pPr>
            <w:r w:rsidRPr="0041786F">
              <w:rPr>
                <w:rFonts w:ascii="cmr9" w:eastAsiaTheme="minorHAnsi" w:hAnsi="cmr9" w:cstheme="minorBidi"/>
                <w:sz w:val="22"/>
                <w:szCs w:val="22"/>
                <w:lang w:val="en-IN"/>
              </w:rPr>
              <w:t>Date Of Birth:</w:t>
            </w:r>
          </w:p>
        </w:tc>
        <w:tc>
          <w:tcPr>
            <w:tcW w:w="4621" w:type="dxa"/>
          </w:tcPr>
          <w:p w:rsidR="0041786F" w:rsidRPr="0041786F" w:rsidRDefault="0041786F" w:rsidP="0041786F">
            <w:pPr>
              <w:rPr>
                <w:rFonts w:ascii="cmr9" w:eastAsiaTheme="minorHAnsi" w:hAnsi="cmr9" w:cstheme="minorBidi"/>
                <w:sz w:val="22"/>
                <w:szCs w:val="22"/>
                <w:lang w:val="en-IN"/>
              </w:rPr>
            </w:pPr>
            <w:r w:rsidRPr="0041786F">
              <w:rPr>
                <w:rFonts w:ascii="cmr9" w:eastAsiaTheme="minorHAnsi" w:hAnsi="cmr9" w:cstheme="minorBidi"/>
                <w:sz w:val="22"/>
                <w:szCs w:val="22"/>
                <w:lang w:val="en-IN"/>
              </w:rPr>
              <w:t>July 03,1991</w:t>
            </w:r>
          </w:p>
        </w:tc>
      </w:tr>
      <w:tr w:rsidR="0041786F" w:rsidRPr="0041786F" w:rsidTr="0041786F">
        <w:tc>
          <w:tcPr>
            <w:tcW w:w="4621" w:type="dxa"/>
          </w:tcPr>
          <w:p w:rsidR="0041786F" w:rsidRPr="0041786F" w:rsidRDefault="0041786F" w:rsidP="0041786F">
            <w:pPr>
              <w:rPr>
                <w:rFonts w:ascii="cmr9" w:eastAsiaTheme="minorHAnsi" w:hAnsi="cmr9" w:cstheme="minorBidi"/>
                <w:sz w:val="22"/>
                <w:szCs w:val="22"/>
                <w:lang w:val="en-IN"/>
              </w:rPr>
            </w:pPr>
            <w:r w:rsidRPr="0041786F">
              <w:rPr>
                <w:rFonts w:ascii="cmr9" w:eastAsiaTheme="minorHAnsi" w:hAnsi="cmr9" w:cstheme="minorBidi"/>
                <w:sz w:val="22"/>
                <w:szCs w:val="22"/>
                <w:lang w:val="en-IN"/>
              </w:rPr>
              <w:t>Father</w:t>
            </w:r>
            <w:r w:rsidRPr="0041786F">
              <w:rPr>
                <w:rFonts w:ascii="Arial" w:eastAsiaTheme="minorHAnsi" w:hAnsi="Arial" w:cs="Arial"/>
                <w:sz w:val="22"/>
                <w:szCs w:val="22"/>
                <w:lang w:val="en-IN"/>
              </w:rPr>
              <w:t>’</w:t>
            </w:r>
            <w:r w:rsidRPr="0041786F">
              <w:rPr>
                <w:rFonts w:ascii="cmr9" w:eastAsiaTheme="minorHAnsi" w:hAnsi="cmr9" w:cstheme="minorBidi"/>
                <w:sz w:val="22"/>
                <w:szCs w:val="22"/>
                <w:lang w:val="en-IN"/>
              </w:rPr>
              <w:t xml:space="preserve">s Name: </w:t>
            </w:r>
          </w:p>
        </w:tc>
        <w:tc>
          <w:tcPr>
            <w:tcW w:w="4621" w:type="dxa"/>
          </w:tcPr>
          <w:p w:rsidR="0041786F" w:rsidRPr="0041786F" w:rsidRDefault="0041786F" w:rsidP="0041786F">
            <w:pPr>
              <w:rPr>
                <w:rFonts w:ascii="cmr9" w:eastAsiaTheme="minorHAnsi" w:hAnsi="cmr9" w:cstheme="minorBidi"/>
                <w:sz w:val="22"/>
                <w:szCs w:val="22"/>
                <w:lang w:val="en-IN"/>
              </w:rPr>
            </w:pPr>
            <w:r w:rsidRPr="0041786F">
              <w:rPr>
                <w:rFonts w:ascii="cmr9" w:eastAsiaTheme="minorHAnsi" w:hAnsi="cmr9" w:cstheme="minorBidi"/>
                <w:sz w:val="22"/>
                <w:szCs w:val="22"/>
                <w:lang w:val="en-IN"/>
              </w:rPr>
              <w:t xml:space="preserve">Mohd. </w:t>
            </w:r>
            <w:proofErr w:type="spellStart"/>
            <w:r w:rsidRPr="0041786F">
              <w:rPr>
                <w:rFonts w:ascii="cmr9" w:eastAsiaTheme="minorHAnsi" w:hAnsi="cmr9" w:cstheme="minorBidi"/>
                <w:sz w:val="22"/>
                <w:szCs w:val="22"/>
                <w:lang w:val="en-IN"/>
              </w:rPr>
              <w:t>Akram</w:t>
            </w:r>
            <w:proofErr w:type="spellEnd"/>
          </w:p>
        </w:tc>
      </w:tr>
      <w:tr w:rsidR="0041786F" w:rsidRPr="0041786F" w:rsidTr="0041786F">
        <w:tc>
          <w:tcPr>
            <w:tcW w:w="4621" w:type="dxa"/>
          </w:tcPr>
          <w:p w:rsidR="0041786F" w:rsidRPr="0041786F" w:rsidRDefault="0041786F" w:rsidP="0041786F">
            <w:pPr>
              <w:rPr>
                <w:rFonts w:ascii="cmr9" w:eastAsiaTheme="minorHAnsi" w:hAnsi="cmr9" w:cstheme="minorBidi"/>
                <w:sz w:val="22"/>
                <w:szCs w:val="22"/>
                <w:lang w:val="en-IN"/>
              </w:rPr>
            </w:pPr>
            <w:r w:rsidRPr="0041786F">
              <w:rPr>
                <w:rFonts w:ascii="cmr9" w:eastAsiaTheme="minorHAnsi" w:hAnsi="cmr9" w:cstheme="minorBidi"/>
                <w:sz w:val="22"/>
                <w:szCs w:val="22"/>
                <w:lang w:val="en-IN"/>
              </w:rPr>
              <w:t>Mother</w:t>
            </w:r>
            <w:r w:rsidRPr="0041786F">
              <w:rPr>
                <w:rFonts w:ascii="Arial" w:eastAsiaTheme="minorHAnsi" w:hAnsi="Arial" w:cs="Arial"/>
                <w:sz w:val="22"/>
                <w:szCs w:val="22"/>
                <w:lang w:val="en-IN"/>
              </w:rPr>
              <w:t>’</w:t>
            </w:r>
            <w:r w:rsidRPr="0041786F">
              <w:rPr>
                <w:rFonts w:ascii="cmr9" w:eastAsiaTheme="minorHAnsi" w:hAnsi="cmr9" w:cstheme="minorBidi"/>
                <w:sz w:val="22"/>
                <w:szCs w:val="22"/>
                <w:lang w:val="en-IN"/>
              </w:rPr>
              <w:t>s Name:</w:t>
            </w:r>
          </w:p>
        </w:tc>
        <w:tc>
          <w:tcPr>
            <w:tcW w:w="4621" w:type="dxa"/>
          </w:tcPr>
          <w:p w:rsidR="0041786F" w:rsidRPr="0041786F" w:rsidRDefault="0041786F" w:rsidP="0041786F">
            <w:pPr>
              <w:rPr>
                <w:rFonts w:ascii="cmr9" w:eastAsiaTheme="minorHAnsi" w:hAnsi="cmr9" w:cstheme="minorBidi"/>
                <w:sz w:val="22"/>
                <w:szCs w:val="22"/>
                <w:lang w:val="en-IN"/>
              </w:rPr>
            </w:pPr>
            <w:proofErr w:type="spellStart"/>
            <w:r w:rsidRPr="0041786F">
              <w:rPr>
                <w:rFonts w:ascii="cmr9" w:eastAsiaTheme="minorHAnsi" w:hAnsi="cmr9" w:cstheme="minorBidi"/>
                <w:sz w:val="22"/>
                <w:szCs w:val="22"/>
                <w:lang w:val="en-IN"/>
              </w:rPr>
              <w:t>Shabnam</w:t>
            </w:r>
            <w:proofErr w:type="spellEnd"/>
            <w:r w:rsidRPr="0041786F">
              <w:rPr>
                <w:rFonts w:ascii="cmr9" w:eastAsiaTheme="minorHAnsi" w:hAnsi="cmr9" w:cstheme="minorBidi"/>
                <w:sz w:val="22"/>
                <w:szCs w:val="22"/>
                <w:lang w:val="en-IN"/>
              </w:rPr>
              <w:t xml:space="preserve"> </w:t>
            </w:r>
            <w:proofErr w:type="spellStart"/>
            <w:r w:rsidRPr="0041786F">
              <w:rPr>
                <w:rFonts w:ascii="cmr9" w:eastAsiaTheme="minorHAnsi" w:hAnsi="cmr9" w:cstheme="minorBidi"/>
                <w:sz w:val="22"/>
                <w:szCs w:val="22"/>
                <w:lang w:val="en-IN"/>
              </w:rPr>
              <w:t>Parveen</w:t>
            </w:r>
            <w:proofErr w:type="spellEnd"/>
          </w:p>
        </w:tc>
      </w:tr>
      <w:tr w:rsidR="0041786F" w:rsidRPr="0041786F" w:rsidTr="0041786F">
        <w:tc>
          <w:tcPr>
            <w:tcW w:w="4621" w:type="dxa"/>
          </w:tcPr>
          <w:p w:rsidR="0041786F" w:rsidRPr="0041786F" w:rsidRDefault="0041786F" w:rsidP="0041786F">
            <w:pPr>
              <w:rPr>
                <w:rFonts w:ascii="cmr9" w:eastAsiaTheme="minorHAnsi" w:hAnsi="cmr9" w:cstheme="minorBidi"/>
                <w:sz w:val="22"/>
                <w:szCs w:val="22"/>
                <w:lang w:val="en-IN"/>
              </w:rPr>
            </w:pPr>
            <w:r w:rsidRPr="0041786F">
              <w:rPr>
                <w:rFonts w:ascii="cmr9" w:eastAsiaTheme="minorHAnsi" w:hAnsi="cmr9" w:cstheme="minorBidi"/>
                <w:sz w:val="22"/>
                <w:szCs w:val="22"/>
                <w:lang w:val="en-IN"/>
              </w:rPr>
              <w:t>Nationality :</w:t>
            </w:r>
          </w:p>
        </w:tc>
        <w:tc>
          <w:tcPr>
            <w:tcW w:w="4621" w:type="dxa"/>
          </w:tcPr>
          <w:p w:rsidR="0041786F" w:rsidRPr="0041786F" w:rsidRDefault="0041786F" w:rsidP="0041786F">
            <w:pPr>
              <w:rPr>
                <w:rFonts w:ascii="cmr9" w:eastAsiaTheme="minorHAnsi" w:hAnsi="cmr9" w:cstheme="minorBidi"/>
                <w:sz w:val="22"/>
                <w:szCs w:val="22"/>
                <w:lang w:val="en-IN"/>
              </w:rPr>
            </w:pPr>
            <w:r w:rsidRPr="0041786F">
              <w:rPr>
                <w:rFonts w:ascii="cmr9" w:eastAsiaTheme="minorHAnsi" w:hAnsi="cmr9" w:cstheme="minorBidi"/>
                <w:sz w:val="22"/>
                <w:szCs w:val="22"/>
                <w:lang w:val="en-IN"/>
              </w:rPr>
              <w:t>Indian</w:t>
            </w:r>
          </w:p>
        </w:tc>
      </w:tr>
      <w:tr w:rsidR="0041786F" w:rsidRPr="0041786F" w:rsidTr="0041786F">
        <w:tc>
          <w:tcPr>
            <w:tcW w:w="4621" w:type="dxa"/>
          </w:tcPr>
          <w:p w:rsidR="0041786F" w:rsidRPr="0041786F" w:rsidRDefault="0041786F" w:rsidP="0041786F">
            <w:pPr>
              <w:rPr>
                <w:rFonts w:ascii="cmr9" w:eastAsiaTheme="minorHAnsi" w:hAnsi="cmr9" w:cstheme="minorBidi"/>
                <w:sz w:val="22"/>
                <w:szCs w:val="22"/>
                <w:lang w:val="en-IN"/>
              </w:rPr>
            </w:pPr>
            <w:r w:rsidRPr="0041786F">
              <w:rPr>
                <w:rFonts w:ascii="cmr9" w:eastAsiaTheme="minorHAnsi" w:hAnsi="cmr9" w:cstheme="minorBidi"/>
                <w:sz w:val="22"/>
                <w:szCs w:val="22"/>
                <w:lang w:val="en-IN"/>
              </w:rPr>
              <w:t xml:space="preserve">Passport Number: </w:t>
            </w:r>
          </w:p>
        </w:tc>
        <w:tc>
          <w:tcPr>
            <w:tcW w:w="4621" w:type="dxa"/>
          </w:tcPr>
          <w:p w:rsidR="0041786F" w:rsidRPr="0041786F" w:rsidRDefault="0041786F" w:rsidP="0041786F">
            <w:pPr>
              <w:rPr>
                <w:rFonts w:ascii="cmr9" w:eastAsiaTheme="minorHAnsi" w:hAnsi="cmr9" w:cstheme="minorBidi"/>
                <w:sz w:val="22"/>
                <w:szCs w:val="22"/>
                <w:lang w:val="en-IN"/>
              </w:rPr>
            </w:pPr>
            <w:r w:rsidRPr="0041786F">
              <w:rPr>
                <w:rFonts w:ascii="cmr9" w:eastAsiaTheme="minorHAnsi" w:hAnsi="cmr9" w:cstheme="minorBidi"/>
                <w:sz w:val="22"/>
                <w:szCs w:val="22"/>
                <w:lang w:val="en-IN"/>
              </w:rPr>
              <w:t>L2756199</w:t>
            </w:r>
          </w:p>
        </w:tc>
      </w:tr>
    </w:tbl>
    <w:p w:rsidR="0041786F" w:rsidRDefault="0041786F" w:rsidP="007A4069">
      <w:pPr>
        <w:jc w:val="both"/>
        <w:rPr>
          <w:rFonts w:ascii="cmcsc10" w:eastAsiaTheme="minorHAnsi" w:hAnsi="cmcsc10" w:cs="cmcsc10"/>
          <w:sz w:val="26"/>
          <w:szCs w:val="26"/>
          <w:lang w:val="en-IN"/>
        </w:rPr>
      </w:pPr>
    </w:p>
    <w:p w:rsidR="007A4069" w:rsidRPr="007A4069" w:rsidRDefault="007A4069" w:rsidP="007A4069">
      <w:pPr>
        <w:jc w:val="both"/>
        <w:rPr>
          <w:rFonts w:ascii="cmcsc10" w:hAnsi="cmcsc10"/>
          <w:color w:val="0F243E"/>
          <w:sz w:val="26"/>
          <w:szCs w:val="26"/>
        </w:rPr>
      </w:pPr>
      <w:r w:rsidRPr="007A4069">
        <w:rPr>
          <w:rFonts w:ascii="cmcsc10" w:eastAsiaTheme="minorHAnsi" w:hAnsi="cmcsc10" w:cs="cmcsc10"/>
          <w:sz w:val="26"/>
          <w:szCs w:val="26"/>
          <w:lang w:val="en-IN"/>
        </w:rPr>
        <w:t>Declaration</w:t>
      </w:r>
    </w:p>
    <w:p w:rsidR="007A4069" w:rsidRDefault="007A4069" w:rsidP="007A4069">
      <w:pPr>
        <w:jc w:val="both"/>
        <w:rPr>
          <w:rFonts w:ascii="cmr9" w:hAnsi="cmr9" w:cs="Arial"/>
          <w:sz w:val="18"/>
          <w:szCs w:val="18"/>
        </w:rPr>
      </w:pPr>
      <w:r>
        <w:rPr>
          <w:rFonts w:ascii="cmcsc10" w:eastAsia="Calibri" w:hAnsi="cmcsc10" w:cs="Calibri"/>
          <w:b/>
          <w:noProof/>
          <w:color w:val="000000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A2CE42" wp14:editId="78CFA99E">
                <wp:simplePos x="0" y="0"/>
                <wp:positionH relativeFrom="column">
                  <wp:posOffset>64071</wp:posOffset>
                </wp:positionH>
                <wp:positionV relativeFrom="paragraph">
                  <wp:posOffset>21590</wp:posOffset>
                </wp:positionV>
                <wp:extent cx="6589395" cy="0"/>
                <wp:effectExtent l="0" t="0" r="20955" b="1905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939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7A104" id="Straight Arrow Connector 13" o:spid="_x0000_s1026" type="#_x0000_t32" style="position:absolute;margin-left:5.05pt;margin-top:1.7pt;width:518.8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" strokecolor="black [3213]" strokeweight=".5pt"/>
            </w:pict>
          </mc:Fallback>
        </mc:AlternateContent>
      </w:r>
    </w:p>
    <w:p w:rsidR="007A4069" w:rsidRDefault="007A4069" w:rsidP="007A4069">
      <w:pPr>
        <w:rPr>
          <w:rFonts w:ascii="Arial" w:hAnsi="Arial" w:cs="Arial"/>
          <w:sz w:val="20"/>
          <w:szCs w:val="20"/>
        </w:rPr>
      </w:pPr>
      <w:r w:rsidRPr="00FE3040">
        <w:rPr>
          <w:rFonts w:ascii="cmr9" w:hAnsi="cmr9" w:cs="Arial"/>
          <w:sz w:val="22"/>
          <w:szCs w:val="22"/>
        </w:rPr>
        <w:t>I hereby declare that all the given information is correct to best of my knowledge</w:t>
      </w:r>
      <w:r>
        <w:rPr>
          <w:rFonts w:ascii="Arial" w:hAnsi="Arial" w:cs="Arial"/>
          <w:sz w:val="20"/>
          <w:szCs w:val="20"/>
        </w:rPr>
        <w:t>.</w:t>
      </w:r>
    </w:p>
    <w:p w:rsidR="007A4069" w:rsidRDefault="007A4069" w:rsidP="007A4069">
      <w:pPr>
        <w:rPr>
          <w:rFonts w:ascii="Arial" w:hAnsi="Arial" w:cs="Arial"/>
          <w:sz w:val="20"/>
          <w:szCs w:val="20"/>
        </w:rPr>
      </w:pPr>
    </w:p>
    <w:p w:rsidR="007A4069" w:rsidRDefault="007A4069" w:rsidP="007A4069">
      <w:pPr>
        <w:rPr>
          <w:rFonts w:ascii="Arial" w:hAnsi="Arial" w:cs="Arial"/>
          <w:sz w:val="20"/>
          <w:szCs w:val="20"/>
        </w:rPr>
      </w:pPr>
    </w:p>
    <w:p w:rsidR="007A4069" w:rsidRDefault="007A4069" w:rsidP="007A4069">
      <w:pPr>
        <w:rPr>
          <w:rFonts w:ascii="Arial" w:hAnsi="Arial" w:cs="Arial"/>
          <w:sz w:val="20"/>
          <w:szCs w:val="20"/>
        </w:rPr>
      </w:pPr>
    </w:p>
    <w:p w:rsidR="007A4069" w:rsidRPr="00FE3040" w:rsidRDefault="007A4069" w:rsidP="007A4069">
      <w:pPr>
        <w:rPr>
          <w:rFonts w:ascii="cmr9" w:hAnsi="cmr9" w:cs="Arial"/>
          <w:sz w:val="22"/>
          <w:szCs w:val="22"/>
        </w:rPr>
      </w:pPr>
      <w:r w:rsidRPr="00FE3040">
        <w:rPr>
          <w:rFonts w:ascii="cmr9" w:hAnsi="cmr9" w:cs="Arial"/>
          <w:sz w:val="22"/>
          <w:szCs w:val="22"/>
        </w:rPr>
        <w:t>Date:</w:t>
      </w:r>
    </w:p>
    <w:p w:rsidR="007A4069" w:rsidRPr="00FE3040" w:rsidRDefault="007A4069" w:rsidP="007A4069">
      <w:pPr>
        <w:rPr>
          <w:rFonts w:ascii="cmr9" w:hAnsi="cmr9" w:cs="Arial"/>
          <w:sz w:val="22"/>
          <w:szCs w:val="22"/>
        </w:rPr>
      </w:pPr>
      <w:r w:rsidRPr="00FE3040">
        <w:rPr>
          <w:rFonts w:ascii="cmr9" w:hAnsi="cmr9" w:cs="Arial"/>
          <w:sz w:val="22"/>
          <w:szCs w:val="22"/>
        </w:rPr>
        <w:t>Place:</w:t>
      </w:r>
      <w:r w:rsidR="004908CA">
        <w:rPr>
          <w:rFonts w:ascii="cmr9" w:hAnsi="cmr9" w:cs="Arial"/>
          <w:sz w:val="22"/>
          <w:szCs w:val="22"/>
        </w:rPr>
        <w:t xml:space="preserve"> Hyderabad                  </w:t>
      </w:r>
      <w:r w:rsidR="00127AE6">
        <w:rPr>
          <w:rFonts w:ascii="cmr9" w:hAnsi="cmr9" w:cs="Arial"/>
          <w:sz w:val="22"/>
          <w:szCs w:val="22"/>
        </w:rPr>
        <w:t xml:space="preserve">            </w:t>
      </w:r>
      <w:r w:rsidR="004908CA">
        <w:rPr>
          <w:rFonts w:ascii="cmr9" w:hAnsi="cmr9" w:cs="Arial"/>
          <w:sz w:val="22"/>
          <w:szCs w:val="22"/>
        </w:rPr>
        <w:tab/>
      </w:r>
      <w:r w:rsidR="004908CA">
        <w:rPr>
          <w:rFonts w:ascii="cmr9" w:hAnsi="cmr9" w:cs="Arial"/>
          <w:sz w:val="22"/>
          <w:szCs w:val="22"/>
        </w:rPr>
        <w:tab/>
      </w:r>
      <w:r w:rsidR="004908CA">
        <w:rPr>
          <w:rFonts w:ascii="cmr9" w:hAnsi="cmr9" w:cs="Arial"/>
          <w:sz w:val="22"/>
          <w:szCs w:val="22"/>
        </w:rPr>
        <w:tab/>
      </w:r>
      <w:r w:rsidR="004908CA">
        <w:rPr>
          <w:rFonts w:ascii="cmr9" w:hAnsi="cmr9" w:cs="Arial"/>
          <w:sz w:val="22"/>
          <w:szCs w:val="22"/>
        </w:rPr>
        <w:tab/>
      </w:r>
      <w:r w:rsidR="004908CA">
        <w:rPr>
          <w:rFonts w:ascii="cmr9" w:hAnsi="cmr9" w:cs="Arial"/>
          <w:sz w:val="22"/>
          <w:szCs w:val="22"/>
        </w:rPr>
        <w:tab/>
      </w:r>
      <w:r w:rsidR="004908CA">
        <w:rPr>
          <w:rFonts w:ascii="cmr9" w:hAnsi="cmr9" w:cs="Arial"/>
          <w:sz w:val="22"/>
          <w:szCs w:val="22"/>
        </w:rPr>
        <w:tab/>
      </w:r>
      <w:r w:rsidR="004908CA">
        <w:rPr>
          <w:rFonts w:ascii="cmr9" w:hAnsi="cmr9" w:cs="Arial"/>
          <w:sz w:val="22"/>
          <w:szCs w:val="22"/>
        </w:rPr>
        <w:tab/>
        <w:t>(Moh</w:t>
      </w:r>
      <w:r w:rsidRPr="00FE3040">
        <w:rPr>
          <w:rFonts w:ascii="cmr9" w:hAnsi="cmr9" w:cs="Arial"/>
          <w:sz w:val="22"/>
          <w:szCs w:val="22"/>
        </w:rPr>
        <w:t>d Azam)</w:t>
      </w:r>
    </w:p>
    <w:p w:rsidR="007A4069" w:rsidRDefault="007A4069" w:rsidP="007A4069">
      <w:pPr>
        <w:jc w:val="both"/>
        <w:rPr>
          <w:rFonts w:ascii="cmr9" w:hAnsi="cmr9" w:cs="Arial"/>
          <w:sz w:val="18"/>
          <w:szCs w:val="18"/>
        </w:rPr>
      </w:pPr>
    </w:p>
    <w:sectPr w:rsidR="007A4069" w:rsidSect="0041786F">
      <w:pgSz w:w="11906" w:h="17338"/>
      <w:pgMar w:top="959" w:right="900" w:bottom="1382" w:left="67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csc10">
    <w:altName w:val="cmcsc"/>
    <w:panose1 w:val="020B0500000000000000"/>
    <w:charset w:val="00"/>
    <w:family w:val="swiss"/>
    <w:pitch w:val="variable"/>
    <w:sig w:usb0="00000003" w:usb1="00000000" w:usb2="00000000" w:usb3="00000000" w:csb0="00000001" w:csb1="00000000"/>
    <w:embedRegular r:id="rId1" w:fontKey="{143BC045-E179-4263-84F4-6BDF93C68E42}"/>
    <w:embedBold r:id="rId2" w:fontKey="{B9B753B2-95AF-45BB-910A-989E5B1AA848}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mbxti10">
    <w:altName w:val="cmbxti"/>
    <w:panose1 w:val="020B0500000000000000"/>
    <w:charset w:val="00"/>
    <w:family w:val="swiss"/>
    <w:pitch w:val="variable"/>
    <w:sig w:usb0="00000003" w:usb1="00000000" w:usb2="00000000" w:usb3="00000000" w:csb0="00000001" w:csb1="00000000"/>
    <w:embedRegular r:id="rId3" w:fontKey="{ECF6EDBF-7E67-4450-97A6-C2AC570BFC4E}"/>
  </w:font>
  <w:font w:name="cmr9">
    <w:altName w:val="cmr"/>
    <w:panose1 w:val="020B0500000000000000"/>
    <w:charset w:val="00"/>
    <w:family w:val="swiss"/>
    <w:pitch w:val="variable"/>
    <w:sig w:usb0="00000003" w:usb1="00000000" w:usb2="00000000" w:usb3="00000000" w:csb0="00000001" w:csb1="00000000"/>
    <w:embedRegular r:id="rId4" w:fontKey="{942E9040-2FCC-45BA-B703-9A82255095B1}"/>
  </w:font>
  <w:font w:name="cmbx9">
    <w:altName w:val="cmbx"/>
    <w:panose1 w:val="020B0500000000000000"/>
    <w:charset w:val="00"/>
    <w:family w:val="swiss"/>
    <w:pitch w:val="variable"/>
    <w:sig w:usb0="00000003" w:usb1="00000000" w:usb2="00000000" w:usb3="00000000" w:csb0="00000001" w:csb1="00000000"/>
    <w:embedRegular r:id="rId5" w:fontKey="{C65EECE0-1770-417D-BF1B-0F1E05389054}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mti9">
    <w:altName w:val="cmti"/>
    <w:panose1 w:val="020B0500000000000000"/>
    <w:charset w:val="00"/>
    <w:family w:val="swiss"/>
    <w:pitch w:val="variable"/>
    <w:sig w:usb0="00000003" w:usb1="00000000" w:usb2="00000000" w:usb3="00000000" w:csb0="00000001" w:csb1="00000000"/>
    <w:embedRegular r:id="rId6" w:fontKey="{5B5ECA9A-E4BB-4D55-9E95-A584CC3191D8}"/>
    <w:embedBold r:id="rId7" w:fontKey="{29F6DB58-8736-4E33-ACFD-B84D4AE203F6}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274C8"/>
    <w:multiLevelType w:val="hybridMultilevel"/>
    <w:tmpl w:val="CF428E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6D348B"/>
    <w:multiLevelType w:val="hybridMultilevel"/>
    <w:tmpl w:val="011A7AD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54AD2"/>
    <w:multiLevelType w:val="hybridMultilevel"/>
    <w:tmpl w:val="47D8A1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C25D53"/>
    <w:multiLevelType w:val="hybridMultilevel"/>
    <w:tmpl w:val="651A017E"/>
    <w:lvl w:ilvl="0" w:tplc="C88C3D7E">
      <w:numFmt w:val="bullet"/>
      <w:lvlText w:val=""/>
      <w:lvlJc w:val="left"/>
      <w:pPr>
        <w:ind w:left="720" w:hanging="360"/>
      </w:pPr>
      <w:rPr>
        <w:rFonts w:ascii="cmcsc10" w:eastAsiaTheme="minorHAnsi" w:hAnsi="cmcsc10" w:cs="cmcsc10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378B0"/>
    <w:multiLevelType w:val="hybridMultilevel"/>
    <w:tmpl w:val="145668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2E19E6"/>
    <w:multiLevelType w:val="hybridMultilevel"/>
    <w:tmpl w:val="88E2D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44734"/>
    <w:multiLevelType w:val="hybridMultilevel"/>
    <w:tmpl w:val="B95A408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70652"/>
    <w:multiLevelType w:val="hybridMultilevel"/>
    <w:tmpl w:val="759C4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27681"/>
    <w:multiLevelType w:val="hybridMultilevel"/>
    <w:tmpl w:val="1604002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E76543"/>
    <w:multiLevelType w:val="hybridMultilevel"/>
    <w:tmpl w:val="EDC07C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BA7515"/>
    <w:multiLevelType w:val="hybridMultilevel"/>
    <w:tmpl w:val="DA9C4C5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6A19FC"/>
    <w:multiLevelType w:val="hybridMultilevel"/>
    <w:tmpl w:val="DCBA5C9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8"/>
  </w:num>
  <w:num w:numId="6">
    <w:abstractNumId w:val="6"/>
  </w:num>
  <w:num w:numId="7">
    <w:abstractNumId w:val="1"/>
  </w:num>
  <w:num w:numId="8">
    <w:abstractNumId w:val="0"/>
  </w:num>
  <w:num w:numId="9">
    <w:abstractNumId w:val="10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AEE"/>
    <w:rsid w:val="00003BA3"/>
    <w:rsid w:val="000C52ED"/>
    <w:rsid w:val="00127AE6"/>
    <w:rsid w:val="00141B82"/>
    <w:rsid w:val="002F768A"/>
    <w:rsid w:val="003076B2"/>
    <w:rsid w:val="003C3216"/>
    <w:rsid w:val="003F5F3F"/>
    <w:rsid w:val="003F7E16"/>
    <w:rsid w:val="0041786F"/>
    <w:rsid w:val="004908CA"/>
    <w:rsid w:val="00576FFC"/>
    <w:rsid w:val="005D4707"/>
    <w:rsid w:val="0062236C"/>
    <w:rsid w:val="00723582"/>
    <w:rsid w:val="007A4069"/>
    <w:rsid w:val="007B5FA4"/>
    <w:rsid w:val="008E06E0"/>
    <w:rsid w:val="009D1DB4"/>
    <w:rsid w:val="00AD5C0B"/>
    <w:rsid w:val="00B6371E"/>
    <w:rsid w:val="00BD6AEE"/>
    <w:rsid w:val="00CC300E"/>
    <w:rsid w:val="00D019B9"/>
    <w:rsid w:val="00FE2FE5"/>
    <w:rsid w:val="00FE3040"/>
    <w:rsid w:val="00FE4679"/>
    <w:rsid w:val="00FF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44FE0D-3F23-49C8-9832-44D039A7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7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4707"/>
    <w:pPr>
      <w:autoSpaceDE w:val="0"/>
      <w:autoSpaceDN w:val="0"/>
      <w:adjustRightInd w:val="0"/>
      <w:spacing w:after="0" w:line="240" w:lineRule="auto"/>
    </w:pPr>
    <w:rPr>
      <w:rFonts w:ascii="cmcsc10" w:hAnsi="cmcsc10" w:cs="cmcsc1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47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4069"/>
    <w:pPr>
      <w:ind w:left="720"/>
      <w:contextualSpacing/>
    </w:pPr>
  </w:style>
  <w:style w:type="table" w:styleId="TableGrid">
    <w:name w:val="Table Grid"/>
    <w:basedOn w:val="TableNormal"/>
    <w:uiPriority w:val="59"/>
    <w:rsid w:val="00FE3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9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azam.mohammad193@gmail.com" TargetMode="Externa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sume_25_02_2-1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Resume_25_02_2-15</Template>
  <TotalTime>37</TotalTime>
  <Pages>2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Makster</dc:creator>
  <cp:keywords>Resume</cp:keywords>
  <cp:lastModifiedBy>Mohd Azam</cp:lastModifiedBy>
  <cp:revision>7</cp:revision>
  <cp:lastPrinted>2015-08-24T03:44:00Z</cp:lastPrinted>
  <dcterms:created xsi:type="dcterms:W3CDTF">2015-04-18T21:12:00Z</dcterms:created>
  <dcterms:modified xsi:type="dcterms:W3CDTF">2015-09-15T09:34:00Z</dcterms:modified>
</cp:coreProperties>
</file>